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0C30A" w14:textId="09FF6827" w:rsidR="00AC3150" w:rsidRPr="00981269" w:rsidRDefault="00A80134" w:rsidP="00FF3126">
      <w:pPr>
        <w:pStyle w:val="FlindersletterheadaddressTO"/>
      </w:pPr>
      <w:r>
        <w:t>20/11/2023</w:t>
      </w:r>
      <w:r w:rsidR="00AC3150" w:rsidRPr="00981269">
        <w:cr/>
      </w:r>
    </w:p>
    <w:p w14:paraId="1117041E" w14:textId="77777777" w:rsidR="00AC3150" w:rsidRPr="00FE2D95" w:rsidRDefault="00AC3150" w:rsidP="00FF3126">
      <w:pPr>
        <w:pStyle w:val="Flindersbodytext"/>
      </w:pPr>
    </w:p>
    <w:p w14:paraId="3B05B031" w14:textId="77777777" w:rsidR="00AC3150" w:rsidRPr="00FE2D95" w:rsidRDefault="00AC3150" w:rsidP="00FF3126">
      <w:pPr>
        <w:pStyle w:val="Flindersbodytext"/>
      </w:pPr>
    </w:p>
    <w:p w14:paraId="6C09F47D" w14:textId="77777777" w:rsidR="00536B95" w:rsidRDefault="00AC3150" w:rsidP="00536B95">
      <w:pPr>
        <w:pStyle w:val="Flindersbodytext"/>
      </w:pPr>
      <w:r w:rsidRPr="00FE2D95">
        <w:t>Dear</w:t>
      </w:r>
      <w:r w:rsidR="00536B95">
        <w:t xml:space="preserve"> Editor, </w:t>
      </w:r>
    </w:p>
    <w:p w14:paraId="6142BFBC" w14:textId="77777777" w:rsidR="00536B95" w:rsidRDefault="00536B95" w:rsidP="00536B95">
      <w:pPr>
        <w:pStyle w:val="Flindersbodytext"/>
      </w:pPr>
    </w:p>
    <w:p w14:paraId="489B8951" w14:textId="5752B314" w:rsidR="00536B95" w:rsidRDefault="00536B95" w:rsidP="00536B95">
      <w:pPr>
        <w:pStyle w:val="Flindersbodytext"/>
      </w:pPr>
      <w:r>
        <w:t>Please find uploaded the</w:t>
      </w:r>
      <w:r w:rsidR="00BE12BE">
        <w:t xml:space="preserve"> revised</w:t>
      </w:r>
      <w:r>
        <w:t xml:space="preserve"> manuscript “Beyond CREA: evolutionary patterns of non-allometric shape variation and divergence in a highly allometric clade of murine rodents” (Marcy et al.) for consideration for publication at Ecology &amp; Evolution.</w:t>
      </w:r>
    </w:p>
    <w:p w14:paraId="35791330" w14:textId="77777777" w:rsidR="00536B95" w:rsidRDefault="00536B95" w:rsidP="00536B95">
      <w:pPr>
        <w:pStyle w:val="Flindersbodytext"/>
      </w:pPr>
    </w:p>
    <w:p w14:paraId="318C89BA" w14:textId="5E6EC63C" w:rsidR="00BE12BE" w:rsidRDefault="00BE12BE" w:rsidP="00536B95">
      <w:pPr>
        <w:pStyle w:val="Flindersbodytext"/>
      </w:pPr>
      <w:r>
        <w:t xml:space="preserve">This manuscript is a heavily revised version of a previous submission, with was received positively by the reviewers but </w:t>
      </w:r>
      <w:proofErr w:type="spellStart"/>
      <w:r>
        <w:t>criticised</w:t>
      </w:r>
      <w:proofErr w:type="spellEnd"/>
      <w:r>
        <w:t xml:space="preserve"> because of a lack of literature context and analytical depth. We have adopted all recommendations (see details in the point-by-point response) and have added other analyses that we felt necessary to provide the appropriate breadth of evidence to support our conclusions. The conclusions and overall aim of the paper have not changed, however. </w:t>
      </w:r>
    </w:p>
    <w:p w14:paraId="6098B952" w14:textId="77777777" w:rsidR="00BE12BE" w:rsidRDefault="00BE12BE" w:rsidP="00536B95">
      <w:pPr>
        <w:pStyle w:val="Flindersbodytext"/>
      </w:pPr>
    </w:p>
    <w:p w14:paraId="37EAE622" w14:textId="6235F3D4" w:rsidR="00536B95" w:rsidRDefault="00536B95" w:rsidP="00536B95">
      <w:pPr>
        <w:pStyle w:val="Flindersbodytext"/>
      </w:pPr>
      <w:r>
        <w:t xml:space="preserve">Our study is entirely replicable. All 3D data and original landmarking files are already published and the relevant 3D files are accessible via </w:t>
      </w:r>
      <w:proofErr w:type="spellStart"/>
      <w:r>
        <w:t>MorphoSource</w:t>
      </w:r>
      <w:proofErr w:type="spellEnd"/>
      <w:r>
        <w:t xml:space="preserve">. All code and data to run all analysis, with detailed instructions, are </w:t>
      </w:r>
      <w:r w:rsidR="00BE12BE">
        <w:t xml:space="preserve">released on </w:t>
      </w:r>
      <w:proofErr w:type="spellStart"/>
      <w:r w:rsidR="00BE12BE">
        <w:t>zenodo</w:t>
      </w:r>
      <w:proofErr w:type="spellEnd"/>
      <w:r w:rsidR="00BE12BE">
        <w:t xml:space="preserve"> and </w:t>
      </w:r>
      <w:proofErr w:type="spellStart"/>
      <w:r w:rsidR="00BE12BE">
        <w:t>Figshare</w:t>
      </w:r>
      <w:proofErr w:type="spellEnd"/>
      <w:r w:rsidR="00BE12BE">
        <w:t xml:space="preserve">. </w:t>
      </w:r>
    </w:p>
    <w:p w14:paraId="2FA1F90C" w14:textId="77777777" w:rsidR="00536B95" w:rsidRDefault="00536B95" w:rsidP="00536B95">
      <w:pPr>
        <w:pStyle w:val="Flindersbodytext"/>
      </w:pPr>
    </w:p>
    <w:p w14:paraId="5D151052" w14:textId="2C5F515E" w:rsidR="00536B95" w:rsidRDefault="00BE12BE" w:rsidP="00536B95">
      <w:pPr>
        <w:pStyle w:val="Flindersbodytext"/>
      </w:pPr>
      <w:r>
        <w:t xml:space="preserve">Please note that the extensiveness of the revisions was not possible for the previous corresponding author, Ariel Marcy, due to time limitations of her work. I have therefore taken over all aspects of the revision (analyses, re-writes, and responses to editors). As a result, I am not best placed to correspond to any queries regarding the manuscript. In consultation with the previous corresponding author Dr. Marcy, we therefore request a change of the corresponding authorship designation to myself. Please let me know if a change of authorship form needs to be filled out. </w:t>
      </w:r>
    </w:p>
    <w:p w14:paraId="5BDE2316" w14:textId="77777777" w:rsidR="00BE12BE" w:rsidRDefault="00BE12BE" w:rsidP="00536B95">
      <w:pPr>
        <w:pStyle w:val="Flindersbodytext"/>
      </w:pPr>
    </w:p>
    <w:p w14:paraId="04F309CF" w14:textId="77777777" w:rsidR="00536B95" w:rsidRDefault="00536B95" w:rsidP="00536B95">
      <w:pPr>
        <w:pStyle w:val="Flindersbodytext"/>
      </w:pPr>
      <w:r>
        <w:t>All authors have seen the final manuscript and agree with its publication.</w:t>
      </w:r>
    </w:p>
    <w:p w14:paraId="48C13DED" w14:textId="77777777" w:rsidR="00AC3150" w:rsidRPr="00FE2D95" w:rsidRDefault="00AC3150" w:rsidP="00FF3126">
      <w:pPr>
        <w:pStyle w:val="Flindersbodytext"/>
      </w:pPr>
    </w:p>
    <w:p w14:paraId="3871860A" w14:textId="77777777" w:rsidR="003105AE" w:rsidRDefault="00AC3150" w:rsidP="00FF3126">
      <w:pPr>
        <w:pStyle w:val="Flindersbodytext"/>
      </w:pPr>
      <w:r w:rsidRPr="00FE2D95">
        <w:t>Regards,</w:t>
      </w:r>
    </w:p>
    <w:p w14:paraId="762FF869" w14:textId="77777777" w:rsidR="00EC75F5" w:rsidRDefault="003105AE" w:rsidP="00FF3126">
      <w:pPr>
        <w:pStyle w:val="Flindersbodytext"/>
      </w:pPr>
      <w:r w:rsidRPr="003105AE">
        <w:rPr>
          <w:noProof/>
        </w:rPr>
        <w:drawing>
          <wp:inline distT="0" distB="0" distL="0" distR="0" wp14:anchorId="2959B8A0" wp14:editId="54E3D3D5">
            <wp:extent cx="2049507" cy="721995"/>
            <wp:effectExtent l="0" t="0" r="825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0290" cy="725794"/>
                    </a:xfrm>
                    <a:prstGeom prst="rect">
                      <a:avLst/>
                    </a:prstGeom>
                    <a:noFill/>
                    <a:ln>
                      <a:noFill/>
                    </a:ln>
                  </pic:spPr>
                </pic:pic>
              </a:graphicData>
            </a:graphic>
          </wp:inline>
        </w:drawing>
      </w:r>
      <w:r w:rsidR="00AC3150" w:rsidRPr="00FE2D95">
        <w:cr/>
      </w:r>
      <w:r>
        <w:t>Vera Weisbecker</w:t>
      </w:r>
    </w:p>
    <w:sectPr w:rsidR="00EC75F5" w:rsidSect="00742A32">
      <w:headerReference w:type="default" r:id="rId12"/>
      <w:footerReference w:type="default" r:id="rId13"/>
      <w:headerReference w:type="first" r:id="rId14"/>
      <w:footerReference w:type="first" r:id="rId15"/>
      <w:pgSz w:w="11900" w:h="16840"/>
      <w:pgMar w:top="2167" w:right="841" w:bottom="1552" w:left="1428" w:header="1067" w:footer="79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A9BAA" w14:textId="77777777" w:rsidR="00742A32" w:rsidRDefault="00742A32" w:rsidP="00942C92">
      <w:r>
        <w:separator/>
      </w:r>
    </w:p>
  </w:endnote>
  <w:endnote w:type="continuationSeparator" w:id="0">
    <w:p w14:paraId="426633D3" w14:textId="77777777" w:rsidR="00742A32" w:rsidRDefault="00742A32" w:rsidP="0094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ircular Std Medium">
    <w:altName w:val="Calibri"/>
    <w:panose1 w:val="00000000000000000000"/>
    <w:charset w:val="00"/>
    <w:family w:val="swiss"/>
    <w:notTrueType/>
    <w:pitch w:val="variable"/>
    <w:sig w:usb0="8000002F" w:usb1="5000E47B" w:usb2="00000008"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A1927" w14:textId="77777777" w:rsidR="00942C92" w:rsidRPr="000639D9" w:rsidRDefault="00A75939" w:rsidP="000639D9">
    <w:r>
      <w:rPr>
        <w:noProof/>
      </w:rPr>
      <mc:AlternateContent>
        <mc:Choice Requires="wps">
          <w:drawing>
            <wp:anchor distT="0" distB="0" distL="114300" distR="114300" simplePos="0" relativeHeight="251702272" behindDoc="1" locked="1" layoutInCell="1" allowOverlap="1" wp14:anchorId="17D26689" wp14:editId="7DB446EB">
              <wp:simplePos x="0" y="0"/>
              <wp:positionH relativeFrom="page">
                <wp:align>right</wp:align>
              </wp:positionH>
              <wp:positionV relativeFrom="page">
                <wp:align>bottom</wp:align>
              </wp:positionV>
              <wp:extent cx="1846800" cy="75960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1846800" cy="759600"/>
                      </a:xfrm>
                      <a:prstGeom prst="rect">
                        <a:avLst/>
                      </a:prstGeom>
                      <a:noFill/>
                      <a:ln w="6350">
                        <a:noFill/>
                      </a:ln>
                    </wps:spPr>
                    <wps:txbx>
                      <w:txbxContent>
                        <w:sdt>
                          <w:sdtPr>
                            <w:alias w:val="Flinders CAPS footer"/>
                            <w:tag w:val="flinders-caps-footer"/>
                            <w:id w:val="-1134643341"/>
                            <w:lock w:val="sdtContentLocked"/>
                            <w15:appearance w15:val="hidden"/>
                          </w:sdtPr>
                          <w:sdtContent>
                            <w:p w14:paraId="20F92934" w14:textId="77777777" w:rsidR="00A75939" w:rsidRDefault="00A75939" w:rsidP="00A75939">
                              <w:r>
                                <w:rPr>
                                  <w:noProof/>
                                </w:rPr>
                                <w:drawing>
                                  <wp:inline distT="0" distB="0" distL="0" distR="0" wp14:anchorId="2C8C462D" wp14:editId="1C6CE512">
                                    <wp:extent cx="1065600" cy="248400"/>
                                    <wp:effectExtent l="0" t="0" r="0" b="0"/>
                                    <wp:docPr id="527" name="Picture 52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pic:cNvPicPr>
                                          </pic:nvPicPr>
                                          <pic:blipFill rotWithShape="1">
                                            <a:blip r:embed="rId1">
                                              <a:extLst>
                                                <a:ext uri="{28A0092B-C50C-407E-A947-70E740481C1C}">
                                                  <a14:useLocalDpi xmlns:a14="http://schemas.microsoft.com/office/drawing/2010/main" val="0"/>
                                                </a:ext>
                                              </a:extLst>
                                            </a:blip>
                                            <a:srcRect l="6470" t="13471" r="36392" b="55599"/>
                                            <a:stretch/>
                                          </pic:blipFill>
                                          <pic:spPr bwMode="auto">
                                            <a:xfrm>
                                              <a:off x="0" y="0"/>
                                              <a:ext cx="1065600" cy="248400"/>
                                            </a:xfrm>
                                            <a:prstGeom prst="rect">
                                              <a:avLst/>
                                            </a:prstGeom>
                                            <a:ln>
                                              <a:noFill/>
                                            </a:ln>
                                            <a:extLst>
                                              <a:ext uri="{53640926-AAD7-44D8-BBD7-CCE9431645EC}">
                                                <a14:shadowObscured xmlns:a14="http://schemas.microsoft.com/office/drawing/2010/main"/>
                                              </a:ext>
                                            </a:extLst>
                                          </pic:spPr>
                                        </pic:pic>
                                      </a:graphicData>
                                    </a:graphic>
                                  </wp:inline>
                                </w:drawing>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D26689" id="_x0000_t202" coordsize="21600,21600" o:spt="202" path="m,l,21600r21600,l21600,xe">
              <v:stroke joinstyle="miter"/>
              <v:path gradientshapeok="t" o:connecttype="rect"/>
            </v:shapetype>
            <v:shape id="Text Box 4" o:spid="_x0000_s1027" type="#_x0000_t202" style="position:absolute;margin-left:94.2pt;margin-top:0;width:145.4pt;height:59.8pt;z-index:-251614208;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" filled="f" stroked="f" strokeweight=".5pt">
              <v:textbox>
                <w:txbxContent>
                  <w:sdt>
                    <w:sdtPr>
                      <w:alias w:val="Flinders CAPS footer"/>
                      <w:tag w:val="flinders-caps-footer"/>
                      <w:id w:val="-1134643341"/>
                      <w:lock w:val="sdtContentLocked"/>
                      <w15:appearance w15:val="hidden"/>
                    </w:sdtPr>
                    <w:sdtContent>
                      <w:p w14:paraId="20F92934" w14:textId="77777777" w:rsidR="00A75939" w:rsidRDefault="00A75939" w:rsidP="00A75939">
                        <w:r>
                          <w:rPr>
                            <w:noProof/>
                          </w:rPr>
                          <w:drawing>
                            <wp:inline distT="0" distB="0" distL="0" distR="0" wp14:anchorId="2C8C462D" wp14:editId="1C6CE512">
                              <wp:extent cx="1065600" cy="248400"/>
                              <wp:effectExtent l="0" t="0" r="0" b="0"/>
                              <wp:docPr id="527" name="Picture 52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pic:cNvPicPr>
                                    </pic:nvPicPr>
                                    <pic:blipFill rotWithShape="1">
                                      <a:blip r:embed="rId2">
                                        <a:extLst>
                                          <a:ext uri="{28A0092B-C50C-407E-A947-70E740481C1C}">
                                            <a14:useLocalDpi xmlns:a14="http://schemas.microsoft.com/office/drawing/2010/main" val="0"/>
                                          </a:ext>
                                        </a:extLst>
                                      </a:blip>
                                      <a:srcRect l="6470" t="13471" r="36392" b="55599"/>
                                      <a:stretch/>
                                    </pic:blipFill>
                                    <pic:spPr bwMode="auto">
                                      <a:xfrm>
                                        <a:off x="0" y="0"/>
                                        <a:ext cx="1065600" cy="248400"/>
                                      </a:xfrm>
                                      <a:prstGeom prst="rect">
                                        <a:avLst/>
                                      </a:prstGeom>
                                      <a:ln>
                                        <a:noFill/>
                                      </a:ln>
                                      <a:extLst>
                                        <a:ext uri="{53640926-AAD7-44D8-BBD7-CCE9431645EC}">
                                          <a14:shadowObscured xmlns:a14="http://schemas.microsoft.com/office/drawing/2010/main"/>
                                        </a:ext>
                                      </a:extLst>
                                    </pic:spPr>
                                  </pic:pic>
                                </a:graphicData>
                              </a:graphic>
                            </wp:inline>
                          </w:drawing>
                        </w:r>
                      </w:p>
                    </w:sdtContent>
                  </w:sdt>
                </w:txbxContent>
              </v:textbox>
              <w10:wrap anchorx="page" anchory="page"/>
              <w10:anchorlock/>
            </v:shape>
          </w:pict>
        </mc:Fallback>
      </mc:AlternateContent>
    </w:r>
    <w:r w:rsidR="00DD504D" w:rsidRPr="001F3C82">
      <w:rPr>
        <w:noProof/>
      </w:rPr>
      <mc:AlternateContent>
        <mc:Choice Requires="wps">
          <w:drawing>
            <wp:anchor distT="0" distB="0" distL="114300" distR="114300" simplePos="0" relativeHeight="251681792" behindDoc="0" locked="1" layoutInCell="1" allowOverlap="1" wp14:anchorId="0811AB92" wp14:editId="28EFBFCE">
              <wp:simplePos x="0" y="0"/>
              <wp:positionH relativeFrom="column">
                <wp:posOffset>-119743</wp:posOffset>
              </wp:positionH>
              <wp:positionV relativeFrom="page">
                <wp:posOffset>9998710</wp:posOffset>
              </wp:positionV>
              <wp:extent cx="5252400" cy="471600"/>
              <wp:effectExtent l="0" t="0" r="0" b="5080"/>
              <wp:wrapNone/>
              <wp:docPr id="75" name="Text Box 75"/>
              <wp:cNvGraphicFramePr/>
              <a:graphic xmlns:a="http://schemas.openxmlformats.org/drawingml/2006/main">
                <a:graphicData uri="http://schemas.microsoft.com/office/word/2010/wordprocessingShape">
                  <wps:wsp>
                    <wps:cNvSpPr txBox="1"/>
                    <wps:spPr>
                      <a:xfrm>
                        <a:off x="0" y="0"/>
                        <a:ext cx="5252400" cy="471600"/>
                      </a:xfrm>
                      <a:prstGeom prst="rect">
                        <a:avLst/>
                      </a:prstGeom>
                      <a:noFill/>
                      <a:ln w="6350">
                        <a:noFill/>
                      </a:ln>
                    </wps:spPr>
                    <wps:txbx>
                      <w:txbxContent>
                        <w:sdt>
                          <w:sdtPr>
                            <w:alias w:val="Footer text"/>
                            <w:tag w:val="footer"/>
                            <w:id w:val="-1267695187"/>
                            <w:lock w:val="sdtLocked"/>
                          </w:sdtPr>
                          <w:sdtContent>
                            <w:p w14:paraId="6E7C6CE6" w14:textId="77777777" w:rsidR="00C553E6" w:rsidRDefault="00000000" w:rsidP="008144FE">
                              <w:pPr>
                                <w:pStyle w:val="Flindersfootertext"/>
                              </w:pPr>
                              <w:hyperlink r:id="rId3" w:history="1">
                                <w:r w:rsidR="00C553E6" w:rsidRPr="008144FE">
                                  <w:rPr>
                                    <w:rStyle w:val="Hyperlink"/>
                                    <w:color w:val="000000" w:themeColor="text1"/>
                                  </w:rPr>
                                  <w:t>Flinders.edu.au</w:t>
                                </w:r>
                              </w:hyperlink>
                              <w:r w:rsidR="00C553E6" w:rsidRPr="008144FE">
                                <w:t xml:space="preserve">    </w:t>
                              </w:r>
                              <w:r w:rsidR="00B938F6">
                                <w:t xml:space="preserve"> </w:t>
                              </w:r>
                              <w:r w:rsidR="00C553E6" w:rsidRPr="00C553E6">
                                <w:t xml:space="preserve"> </w:t>
                              </w:r>
                              <w:r w:rsidR="00B938F6">
                                <w:t xml:space="preserve">                                                                                       </w:t>
                              </w:r>
                              <w:r w:rsidR="00B938F6" w:rsidRPr="00E50B0C">
                                <w:rPr>
                                  <w:rStyle w:val="abn-cricostext"/>
                                </w:rPr>
                                <w:t>ABN: 65 542 596 200    CRICOS No: 00114A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1AB92" id="Text Box 75" o:spid="_x0000_s1028" type="#_x0000_t202" style="position:absolute;margin-left:-9.45pt;margin-top:787.3pt;width:413.55pt;height:37.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" filled="f" stroked="f" strokeweight=".5pt">
              <v:textbox>
                <w:txbxContent>
                  <w:sdt>
                    <w:sdtPr>
                      <w:alias w:val="Footer text"/>
                      <w:tag w:val="footer"/>
                      <w:id w:val="-1267695187"/>
                      <w:lock w:val="sdtLocked"/>
                    </w:sdtPr>
                    <w:sdtContent>
                      <w:p w14:paraId="6E7C6CE6" w14:textId="77777777" w:rsidR="00C553E6" w:rsidRDefault="00000000" w:rsidP="008144FE">
                        <w:pPr>
                          <w:pStyle w:val="Flindersfootertext"/>
                        </w:pPr>
                        <w:hyperlink r:id="rId4" w:history="1">
                          <w:r w:rsidR="00C553E6" w:rsidRPr="008144FE">
                            <w:rPr>
                              <w:rStyle w:val="Hyperlink"/>
                              <w:color w:val="000000" w:themeColor="text1"/>
                            </w:rPr>
                            <w:t>Flinders.edu.au</w:t>
                          </w:r>
                        </w:hyperlink>
                        <w:r w:rsidR="00C553E6" w:rsidRPr="008144FE">
                          <w:t xml:space="preserve">    </w:t>
                        </w:r>
                        <w:r w:rsidR="00B938F6">
                          <w:t xml:space="preserve"> </w:t>
                        </w:r>
                        <w:r w:rsidR="00C553E6" w:rsidRPr="00C553E6">
                          <w:t xml:space="preserve"> </w:t>
                        </w:r>
                        <w:r w:rsidR="00B938F6">
                          <w:t xml:space="preserve">                                                                                       </w:t>
                        </w:r>
                        <w:r w:rsidR="00B938F6" w:rsidRPr="00E50B0C">
                          <w:rPr>
                            <w:rStyle w:val="abn-cricostext"/>
                          </w:rPr>
                          <w:t>ABN: 65 542 596 200    CRICOS No: 00114A</w:t>
                        </w:r>
                      </w:p>
                    </w:sdtContent>
                  </w:sdt>
                </w:txbxContent>
              </v:textbox>
              <w10:wrap anchory="page"/>
              <w10:anchorlock/>
            </v:shape>
          </w:pict>
        </mc:Fallback>
      </mc:AlternateContent>
    </w:r>
    <w:r w:rsidR="00424A4A" w:rsidRPr="000639D9">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83002" w14:textId="77777777" w:rsidR="00685A11" w:rsidRDefault="003D39B5">
    <w:r>
      <w:rPr>
        <w:noProof/>
      </w:rPr>
      <mc:AlternateContent>
        <mc:Choice Requires="wps">
          <w:drawing>
            <wp:anchor distT="0" distB="0" distL="114300" distR="114300" simplePos="0" relativeHeight="251670527" behindDoc="1" locked="1" layoutInCell="1" allowOverlap="1" wp14:anchorId="2A0A6AA0" wp14:editId="6CA94148">
              <wp:simplePos x="0" y="0"/>
              <wp:positionH relativeFrom="page">
                <wp:posOffset>5707380</wp:posOffset>
              </wp:positionH>
              <wp:positionV relativeFrom="page">
                <wp:posOffset>9933305</wp:posOffset>
              </wp:positionV>
              <wp:extent cx="1847215" cy="759460"/>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1847215" cy="759460"/>
                      </a:xfrm>
                      <a:prstGeom prst="rect">
                        <a:avLst/>
                      </a:prstGeom>
                      <a:noFill/>
                      <a:ln w="6350">
                        <a:noFill/>
                      </a:ln>
                    </wps:spPr>
                    <wps:txbx>
                      <w:txbxContent>
                        <w:sdt>
                          <w:sdtPr>
                            <w:alias w:val="Flinders CAPS footer"/>
                            <w:tag w:val="flinders-caps-footer"/>
                            <w:id w:val="1016277001"/>
                            <w:lock w:val="sdtContentLocked"/>
                            <w15:appearance w15:val="hidden"/>
                          </w:sdtPr>
                          <w:sdtContent>
                            <w:p w14:paraId="102F4BF5" w14:textId="77777777" w:rsidR="003D39B5" w:rsidRDefault="00A75939">
                              <w:r>
                                <w:rPr>
                                  <w:noProof/>
                                </w:rPr>
                                <w:drawing>
                                  <wp:inline distT="0" distB="0" distL="0" distR="0" wp14:anchorId="38F160EA" wp14:editId="1F1FD2CB">
                                    <wp:extent cx="1065600" cy="248400"/>
                                    <wp:effectExtent l="0" t="0" r="0" b="0"/>
                                    <wp:docPr id="529" name="Picture 529"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pic:cNvPicPr>
                                          </pic:nvPicPr>
                                          <pic:blipFill rotWithShape="1">
                                            <a:blip r:embed="rId1">
                                              <a:extLst>
                                                <a:ext uri="{28A0092B-C50C-407E-A947-70E740481C1C}">
                                                  <a14:useLocalDpi xmlns:a14="http://schemas.microsoft.com/office/drawing/2010/main" val="0"/>
                                                </a:ext>
                                              </a:extLst>
                                            </a:blip>
                                            <a:srcRect l="6470" t="13471" r="36392" b="55599"/>
                                            <a:stretch/>
                                          </pic:blipFill>
                                          <pic:spPr bwMode="auto">
                                            <a:xfrm>
                                              <a:off x="0" y="0"/>
                                              <a:ext cx="1065600" cy="248400"/>
                                            </a:xfrm>
                                            <a:prstGeom prst="rect">
                                              <a:avLst/>
                                            </a:prstGeom>
                                            <a:ln>
                                              <a:noFill/>
                                            </a:ln>
                                            <a:extLst>
                                              <a:ext uri="{53640926-AAD7-44D8-BBD7-CCE9431645EC}">
                                                <a14:shadowObscured xmlns:a14="http://schemas.microsoft.com/office/drawing/2010/main"/>
                                              </a:ext>
                                            </a:extLst>
                                          </pic:spPr>
                                        </pic:pic>
                                      </a:graphicData>
                                    </a:graphic>
                                  </wp:inline>
                                </w:drawing>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0A6AA0" id="_x0000_t202" coordsize="21600,21600" o:spt="202" path="m,l,21600r21600,l21600,xe">
              <v:stroke joinstyle="miter"/>
              <v:path gradientshapeok="t" o:connecttype="rect"/>
            </v:shapetype>
            <v:shape id="Text Box 3" o:spid="_x0000_s1032" type="#_x0000_t202" style="position:absolute;margin-left:449.4pt;margin-top:782.15pt;width:145.45pt;height:59.8pt;z-index:-25164595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" filled="f" stroked="f" strokeweight=".5pt">
              <v:textbox>
                <w:txbxContent>
                  <w:sdt>
                    <w:sdtPr>
                      <w:alias w:val="Flinders CAPS footer"/>
                      <w:tag w:val="flinders-caps-footer"/>
                      <w:id w:val="1016277001"/>
                      <w:lock w:val="sdtContentLocked"/>
                      <w15:appearance w15:val="hidden"/>
                    </w:sdtPr>
                    <w:sdtContent>
                      <w:p w14:paraId="102F4BF5" w14:textId="77777777" w:rsidR="003D39B5" w:rsidRDefault="00A75939">
                        <w:r>
                          <w:rPr>
                            <w:noProof/>
                          </w:rPr>
                          <w:drawing>
                            <wp:inline distT="0" distB="0" distL="0" distR="0" wp14:anchorId="38F160EA" wp14:editId="1F1FD2CB">
                              <wp:extent cx="1065600" cy="248400"/>
                              <wp:effectExtent l="0" t="0" r="0" b="0"/>
                              <wp:docPr id="529" name="Picture 529"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pic:cNvPicPr>
                                    </pic:nvPicPr>
                                    <pic:blipFill rotWithShape="1">
                                      <a:blip r:embed="rId2">
                                        <a:extLst>
                                          <a:ext uri="{28A0092B-C50C-407E-A947-70E740481C1C}">
                                            <a14:useLocalDpi xmlns:a14="http://schemas.microsoft.com/office/drawing/2010/main" val="0"/>
                                          </a:ext>
                                        </a:extLst>
                                      </a:blip>
                                      <a:srcRect l="6470" t="13471" r="36392" b="55599"/>
                                      <a:stretch/>
                                    </pic:blipFill>
                                    <pic:spPr bwMode="auto">
                                      <a:xfrm>
                                        <a:off x="0" y="0"/>
                                        <a:ext cx="1065600" cy="248400"/>
                                      </a:xfrm>
                                      <a:prstGeom prst="rect">
                                        <a:avLst/>
                                      </a:prstGeom>
                                      <a:ln>
                                        <a:noFill/>
                                      </a:ln>
                                      <a:extLst>
                                        <a:ext uri="{53640926-AAD7-44D8-BBD7-CCE9431645EC}">
                                          <a14:shadowObscured xmlns:a14="http://schemas.microsoft.com/office/drawing/2010/main"/>
                                        </a:ext>
                                      </a:extLst>
                                    </pic:spPr>
                                  </pic:pic>
                                </a:graphicData>
                              </a:graphic>
                            </wp:inline>
                          </w:drawing>
                        </w:r>
                      </w:p>
                    </w:sdtContent>
                  </w:sdt>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A0381" w14:textId="77777777" w:rsidR="00742A32" w:rsidRDefault="00742A32" w:rsidP="00942C92">
      <w:r>
        <w:separator/>
      </w:r>
    </w:p>
  </w:footnote>
  <w:footnote w:type="continuationSeparator" w:id="0">
    <w:p w14:paraId="215C8E8B" w14:textId="77777777" w:rsidR="00742A32" w:rsidRDefault="00742A32" w:rsidP="00942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9068B" w14:textId="77777777" w:rsidR="00C553E6" w:rsidRDefault="00336FB2">
    <w:pPr>
      <w:pStyle w:val="Header"/>
    </w:pPr>
    <w:r>
      <w:rPr>
        <w:noProof/>
      </w:rPr>
      <mc:AlternateContent>
        <mc:Choice Requires="wps">
          <w:drawing>
            <wp:anchor distT="0" distB="0" distL="114300" distR="114300" simplePos="0" relativeHeight="251707392" behindDoc="0" locked="0" layoutInCell="1" allowOverlap="1" wp14:anchorId="0B29EA42" wp14:editId="620C958E">
              <wp:simplePos x="0" y="0"/>
              <wp:positionH relativeFrom="column">
                <wp:posOffset>-220345</wp:posOffset>
              </wp:positionH>
              <wp:positionV relativeFrom="paragraph">
                <wp:posOffset>-122682</wp:posOffset>
              </wp:positionV>
              <wp:extent cx="2026823" cy="588245"/>
              <wp:effectExtent l="0" t="0" r="0" b="2540"/>
              <wp:wrapNone/>
              <wp:docPr id="6" name="Text Box 6"/>
              <wp:cNvGraphicFramePr/>
              <a:graphic xmlns:a="http://schemas.openxmlformats.org/drawingml/2006/main">
                <a:graphicData uri="http://schemas.microsoft.com/office/word/2010/wordprocessingShape">
                  <wps:wsp>
                    <wps:cNvSpPr txBox="1"/>
                    <wps:spPr>
                      <a:xfrm>
                        <a:off x="0" y="0"/>
                        <a:ext cx="2026823" cy="588245"/>
                      </a:xfrm>
                      <a:prstGeom prst="rect">
                        <a:avLst/>
                      </a:prstGeom>
                      <a:noFill/>
                      <a:ln w="6350">
                        <a:noFill/>
                      </a:ln>
                    </wps:spPr>
                    <wps:txbx>
                      <w:txbxContent>
                        <w:sdt>
                          <w:sdtPr>
                            <w:alias w:val="Flinders header logo"/>
                            <w:tag w:val="f-logo-header"/>
                            <w:id w:val="-996722946"/>
                            <w:lock w:val="sdtContentLocked"/>
                            <w15:appearance w15:val="hidden"/>
                          </w:sdtPr>
                          <w:sdtContent>
                            <w:p w14:paraId="343A5A19" w14:textId="77777777" w:rsidR="00336FB2" w:rsidRDefault="00336FB2" w:rsidP="00A75939">
                              <w:r>
                                <w:rPr>
                                  <w:noProof/>
                                </w:rPr>
                                <w:drawing>
                                  <wp:inline distT="0" distB="0" distL="0" distR="0" wp14:anchorId="75527B71" wp14:editId="78569482">
                                    <wp:extent cx="1461875" cy="427554"/>
                                    <wp:effectExtent l="0" t="0" r="5080" b="0"/>
                                    <wp:docPr id="526" name="Picture 526"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A picture containing text, sign&#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76071" cy="431706"/>
                                            </a:xfrm>
                                            <a:prstGeom prst="rect">
                                              <a:avLst/>
                                            </a:prstGeom>
                                          </pic:spPr>
                                        </pic:pic>
                                      </a:graphicData>
                                    </a:graphic>
                                  </wp:inline>
                                </w:drawing>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29EA42" id="_x0000_t202" coordsize="21600,21600" o:spt="202" path="m,l,21600r21600,l21600,xe">
              <v:stroke joinstyle="miter"/>
              <v:path gradientshapeok="t" o:connecttype="rect"/>
            </v:shapetype>
            <v:shape id="Text Box 6" o:spid="_x0000_s1026" type="#_x0000_t202" style="position:absolute;margin-left:-17.35pt;margin-top:-9.65pt;width:159.6pt;height:46.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" filled="f" stroked="f" strokeweight=".5pt">
              <v:textbox>
                <w:txbxContent>
                  <w:sdt>
                    <w:sdtPr>
                      <w:alias w:val="Flinders header logo"/>
                      <w:tag w:val="f-logo-header"/>
                      <w:id w:val="-996722946"/>
                      <w:lock w:val="sdtContentLocked"/>
                      <w15:appearance w15:val="hidden"/>
                    </w:sdtPr>
                    <w:sdtContent>
                      <w:p w14:paraId="343A5A19" w14:textId="77777777" w:rsidR="00336FB2" w:rsidRDefault="00336FB2" w:rsidP="00A75939">
                        <w:r>
                          <w:rPr>
                            <w:noProof/>
                          </w:rPr>
                          <w:drawing>
                            <wp:inline distT="0" distB="0" distL="0" distR="0" wp14:anchorId="75527B71" wp14:editId="78569482">
                              <wp:extent cx="1461875" cy="427554"/>
                              <wp:effectExtent l="0" t="0" r="5080" b="0"/>
                              <wp:docPr id="526" name="Picture 526"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A picture containing text, sign&#10;&#10;Description automatically generated"/>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476071" cy="431706"/>
                                      </a:xfrm>
                                      <a:prstGeom prst="rect">
                                        <a:avLst/>
                                      </a:prstGeom>
                                    </pic:spPr>
                                  </pic:pic>
                                </a:graphicData>
                              </a:graphic>
                            </wp:inline>
                          </w:drawing>
                        </w:r>
                      </w:p>
                    </w:sdtContent>
                  </w:sdt>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58586" w14:textId="77777777" w:rsidR="00424A4A" w:rsidRPr="000639D9" w:rsidRDefault="00AC3150" w:rsidP="000639D9">
    <w:r>
      <w:rPr>
        <w:noProof/>
      </w:rPr>
      <mc:AlternateContent>
        <mc:Choice Requires="wps">
          <w:drawing>
            <wp:anchor distT="0" distB="0" distL="114300" distR="114300" simplePos="0" relativeHeight="251678720" behindDoc="0" locked="0" layoutInCell="1" allowOverlap="1" wp14:anchorId="109E0B6B" wp14:editId="1A28C996">
              <wp:simplePos x="0" y="0"/>
              <wp:positionH relativeFrom="column">
                <wp:posOffset>-201295</wp:posOffset>
              </wp:positionH>
              <wp:positionV relativeFrom="paragraph">
                <wp:posOffset>-116078</wp:posOffset>
              </wp:positionV>
              <wp:extent cx="2026285" cy="588010"/>
              <wp:effectExtent l="0" t="0" r="0" b="2540"/>
              <wp:wrapNone/>
              <wp:docPr id="72" name="Text Box 72"/>
              <wp:cNvGraphicFramePr/>
              <a:graphic xmlns:a="http://schemas.openxmlformats.org/drawingml/2006/main">
                <a:graphicData uri="http://schemas.microsoft.com/office/word/2010/wordprocessingShape">
                  <wps:wsp>
                    <wps:cNvSpPr txBox="1"/>
                    <wps:spPr>
                      <a:xfrm>
                        <a:off x="0" y="0"/>
                        <a:ext cx="2026285" cy="588010"/>
                      </a:xfrm>
                      <a:prstGeom prst="rect">
                        <a:avLst/>
                      </a:prstGeom>
                      <a:noFill/>
                      <a:ln w="6350">
                        <a:noFill/>
                      </a:ln>
                    </wps:spPr>
                    <wps:txbx>
                      <w:txbxContent>
                        <w:sdt>
                          <w:sdtPr>
                            <w:alias w:val="Flinders header logo"/>
                            <w:tag w:val="f-logo-header"/>
                            <w:id w:val="1207531362"/>
                            <w:lock w:val="sdtContentLocked"/>
                            <w15:appearance w15:val="hidden"/>
                          </w:sdtPr>
                          <w:sdtContent>
                            <w:p w14:paraId="33C18AC8" w14:textId="77777777" w:rsidR="00C553E6" w:rsidRDefault="00C553E6">
                              <w:r>
                                <w:rPr>
                                  <w:noProof/>
                                </w:rPr>
                                <w:drawing>
                                  <wp:inline distT="0" distB="0" distL="0" distR="0" wp14:anchorId="189CAA46" wp14:editId="4D3D04E3">
                                    <wp:extent cx="1461875" cy="427554"/>
                                    <wp:effectExtent l="0" t="0" r="5080" b="0"/>
                                    <wp:docPr id="528" name="Picture 528"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A picture containing text, sign&#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76071" cy="431706"/>
                                            </a:xfrm>
                                            <a:prstGeom prst="rect">
                                              <a:avLst/>
                                            </a:prstGeom>
                                          </pic:spPr>
                                        </pic:pic>
                                      </a:graphicData>
                                    </a:graphic>
                                  </wp:inline>
                                </w:drawing>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9E0B6B" id="_x0000_t202" coordsize="21600,21600" o:spt="202" path="m,l,21600r21600,l21600,xe">
              <v:stroke joinstyle="miter"/>
              <v:path gradientshapeok="t" o:connecttype="rect"/>
            </v:shapetype>
            <v:shape id="Text Box 72" o:spid="_x0000_s1029" type="#_x0000_t202" style="position:absolute;margin-left:-15.85pt;margin-top:-9.15pt;width:159.55pt;height:46.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" filled="f" stroked="f" strokeweight=".5pt">
              <v:textbox>
                <w:txbxContent>
                  <w:sdt>
                    <w:sdtPr>
                      <w:alias w:val="Flinders header logo"/>
                      <w:tag w:val="f-logo-header"/>
                      <w:id w:val="1207531362"/>
                      <w:lock w:val="sdtContentLocked"/>
                      <w15:appearance w15:val="hidden"/>
                    </w:sdtPr>
                    <w:sdtContent>
                      <w:p w14:paraId="33C18AC8" w14:textId="77777777" w:rsidR="00C553E6" w:rsidRDefault="00C553E6">
                        <w:r>
                          <w:rPr>
                            <w:noProof/>
                          </w:rPr>
                          <w:drawing>
                            <wp:inline distT="0" distB="0" distL="0" distR="0" wp14:anchorId="189CAA46" wp14:editId="4D3D04E3">
                              <wp:extent cx="1461875" cy="427554"/>
                              <wp:effectExtent l="0" t="0" r="5080" b="0"/>
                              <wp:docPr id="528" name="Picture 528"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A picture containing text, sign&#10;&#10;Description automatically generated"/>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476071" cy="431706"/>
                                      </a:xfrm>
                                      <a:prstGeom prst="rect">
                                        <a:avLst/>
                                      </a:prstGeom>
                                    </pic:spPr>
                                  </pic:pic>
                                </a:graphicData>
                              </a:graphic>
                            </wp:inline>
                          </w:drawing>
                        </w:r>
                      </w:p>
                    </w:sdtContent>
                  </w:sdt>
                </w:txbxContent>
              </v:textbox>
            </v:shape>
          </w:pict>
        </mc:Fallback>
      </mc:AlternateContent>
    </w:r>
    <w:r w:rsidR="006F3C95" w:rsidRPr="001F3C82">
      <w:rPr>
        <w:noProof/>
      </w:rPr>
      <mc:AlternateContent>
        <mc:Choice Requires="wps">
          <w:drawing>
            <wp:anchor distT="0" distB="0" distL="114300" distR="114300" simplePos="0" relativeHeight="251700224" behindDoc="0" locked="1" layoutInCell="1" allowOverlap="1" wp14:anchorId="29CA3E6F" wp14:editId="4EC9F1FA">
              <wp:simplePos x="0" y="0"/>
              <wp:positionH relativeFrom="margin">
                <wp:posOffset>-102870</wp:posOffset>
              </wp:positionH>
              <wp:positionV relativeFrom="page">
                <wp:posOffset>10010775</wp:posOffset>
              </wp:positionV>
              <wp:extent cx="5252085" cy="471170"/>
              <wp:effectExtent l="0" t="0" r="0" b="5080"/>
              <wp:wrapNone/>
              <wp:docPr id="14" name="Text Box 14"/>
              <wp:cNvGraphicFramePr/>
              <a:graphic xmlns:a="http://schemas.openxmlformats.org/drawingml/2006/main">
                <a:graphicData uri="http://schemas.microsoft.com/office/word/2010/wordprocessingShape">
                  <wps:wsp>
                    <wps:cNvSpPr txBox="1"/>
                    <wps:spPr>
                      <a:xfrm>
                        <a:off x="0" y="0"/>
                        <a:ext cx="5252085" cy="471170"/>
                      </a:xfrm>
                      <a:prstGeom prst="rect">
                        <a:avLst/>
                      </a:prstGeom>
                      <a:noFill/>
                      <a:ln w="6350">
                        <a:noFill/>
                      </a:ln>
                    </wps:spPr>
                    <wps:txbx>
                      <w:txbxContent>
                        <w:sdt>
                          <w:sdtPr>
                            <w:alias w:val="Footer text"/>
                            <w:tag w:val="footer"/>
                            <w:id w:val="-2060854565"/>
                          </w:sdtPr>
                          <w:sdtContent>
                            <w:p w14:paraId="4D2246CE" w14:textId="5A48BFFB" w:rsidR="0003191E" w:rsidRDefault="0003191E" w:rsidP="0003191E">
                              <w:pPr>
                                <w:pStyle w:val="Flindersfootertext"/>
                              </w:pPr>
                              <w:r>
                                <w:t xml:space="preserve">          </w:t>
                              </w:r>
                              <w:r w:rsidRPr="00E50B0C">
                                <w:rPr>
                                  <w:rStyle w:val="abn-cricostext"/>
                                </w:rPr>
                                <w:t>ABN: 65 542 596 200    CRICOS No: 00114A</w:t>
                              </w:r>
                            </w:p>
                          </w:sdtContent>
                        </w:sdt>
                        <w:p w14:paraId="37032840" w14:textId="77777777" w:rsidR="006F3C95" w:rsidRDefault="006F3C95" w:rsidP="006F3C95">
                          <w:pPr>
                            <w:pStyle w:val="Flindersfootertex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A3E6F" id="Text Box 14" o:spid="_x0000_s1030" type="#_x0000_t202" style="position:absolute;margin-left:-8.1pt;margin-top:788.25pt;width:413.55pt;height:37.1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" filled="f" stroked="f" strokeweight=".5pt">
              <v:textbox>
                <w:txbxContent>
                  <w:sdt>
                    <w:sdtPr>
                      <w:alias w:val="Footer text"/>
                      <w:tag w:val="footer"/>
                      <w:id w:val="-2060854565"/>
                    </w:sdtPr>
                    <w:sdtContent>
                      <w:p w14:paraId="4D2246CE" w14:textId="5A48BFFB" w:rsidR="0003191E" w:rsidRDefault="0003191E" w:rsidP="0003191E">
                        <w:pPr>
                          <w:pStyle w:val="Flindersfootertext"/>
                        </w:pPr>
                        <w:r>
                          <w:t xml:space="preserve">          </w:t>
                        </w:r>
                        <w:r w:rsidRPr="00E50B0C">
                          <w:rPr>
                            <w:rStyle w:val="abn-cricostext"/>
                          </w:rPr>
                          <w:t>ABN: 65 542 596 200    CRICOS No: 00114A</w:t>
                        </w:r>
                      </w:p>
                    </w:sdtContent>
                  </w:sdt>
                  <w:p w14:paraId="37032840" w14:textId="77777777" w:rsidR="006F3C95" w:rsidRDefault="006F3C95" w:rsidP="006F3C95">
                    <w:pPr>
                      <w:pStyle w:val="Flindersfootertext"/>
                    </w:pPr>
                  </w:p>
                </w:txbxContent>
              </v:textbox>
              <w10:wrap anchorx="margin" anchory="page"/>
              <w10:anchorlock/>
            </v:shape>
          </w:pict>
        </mc:Fallback>
      </mc:AlternateContent>
    </w:r>
    <w:r w:rsidR="00467416" w:rsidRPr="001F3C82">
      <w:rPr>
        <w:noProof/>
      </w:rPr>
      <mc:AlternateContent>
        <mc:Choice Requires="wps">
          <w:drawing>
            <wp:anchor distT="0" distB="0" distL="114300" distR="114300" simplePos="0" relativeHeight="251671552" behindDoc="0" locked="1" layoutInCell="1" allowOverlap="1" wp14:anchorId="3454F2DD" wp14:editId="39F5E978">
              <wp:simplePos x="0" y="0"/>
              <wp:positionH relativeFrom="margin">
                <wp:posOffset>3304540</wp:posOffset>
              </wp:positionH>
              <wp:positionV relativeFrom="page">
                <wp:posOffset>594360</wp:posOffset>
              </wp:positionV>
              <wp:extent cx="2512060" cy="863600"/>
              <wp:effectExtent l="0" t="0" r="2540" b="0"/>
              <wp:wrapNone/>
              <wp:docPr id="9" name="Text Box 9"/>
              <wp:cNvGraphicFramePr/>
              <a:graphic xmlns:a="http://schemas.openxmlformats.org/drawingml/2006/main">
                <a:graphicData uri="http://schemas.microsoft.com/office/word/2010/wordprocessingShape">
                  <wps:wsp>
                    <wps:cNvSpPr txBox="1"/>
                    <wps:spPr>
                      <a:xfrm>
                        <a:off x="0" y="0"/>
                        <a:ext cx="2512060" cy="863600"/>
                      </a:xfrm>
                      <a:prstGeom prst="rect">
                        <a:avLst/>
                      </a:prstGeom>
                      <a:noFill/>
                      <a:ln w="6350">
                        <a:noFill/>
                      </a:ln>
                    </wps:spPr>
                    <wps:txbx>
                      <w:txbxContent>
                        <w:sdt>
                          <w:sdtPr>
                            <w:rPr>
                              <w:b w:val="0"/>
                              <w:bCs/>
                            </w:rPr>
                            <w:alias w:val="Letterhead header"/>
                            <w:tag w:val="lh-header"/>
                            <w:id w:val="1498771402"/>
                            <w:lock w:val="sdtLocked"/>
                          </w:sdtPr>
                          <w:sdtContent>
                            <w:p w14:paraId="22B55369" w14:textId="77777777" w:rsidR="003A0999" w:rsidRPr="0003191E" w:rsidRDefault="003105AE" w:rsidP="0003191E">
                              <w:pPr>
                                <w:pStyle w:val="FlindersLHaddresstitle"/>
                              </w:pPr>
                              <w:r>
                                <w:t>Vera Weisbecker</w:t>
                              </w:r>
                            </w:p>
                            <w:p w14:paraId="214DB93D" w14:textId="77777777" w:rsidR="003105AE" w:rsidRDefault="003105AE" w:rsidP="0003191E">
                              <w:pPr>
                                <w:pStyle w:val="FlindersLHaddresstext"/>
                              </w:pPr>
                              <w:r>
                                <w:t>Associate Professor</w:t>
                              </w:r>
                            </w:p>
                            <w:p w14:paraId="3DC827AF" w14:textId="77777777" w:rsidR="003105AE" w:rsidRDefault="003105AE" w:rsidP="0003191E">
                              <w:pPr>
                                <w:pStyle w:val="FlindersLHaddresstext"/>
                              </w:pPr>
                              <w:r>
                                <w:t>Evolutionary Biology</w:t>
                              </w:r>
                            </w:p>
                            <w:p w14:paraId="42A74C33" w14:textId="77777777" w:rsidR="003105AE" w:rsidRDefault="003105AE" w:rsidP="0003191E">
                              <w:pPr>
                                <w:pStyle w:val="FlindersLHaddresstext"/>
                              </w:pPr>
                              <w:r>
                                <w:t>College of Science and Engineering</w:t>
                              </w:r>
                            </w:p>
                            <w:p w14:paraId="27232263" w14:textId="77777777" w:rsidR="00921608" w:rsidRDefault="00711B73" w:rsidP="0003191E">
                              <w:pPr>
                                <w:pStyle w:val="FlindersLHaddresstext"/>
                              </w:pPr>
                              <w:r>
                                <w:t>Sturt Road, Bedford Park SA 5042</w:t>
                              </w:r>
                            </w:p>
                            <w:p w14:paraId="09EAEBFC" w14:textId="77777777" w:rsidR="00711B73" w:rsidRDefault="00711B73" w:rsidP="0003191E">
                              <w:pPr>
                                <w:pStyle w:val="FlindersLHaddresstext"/>
                              </w:pPr>
                              <w:r>
                                <w:t>GPO Box 210</w:t>
                              </w:r>
                              <w:r w:rsidR="00F93A07">
                                <w:t>0</w:t>
                              </w:r>
                              <w:r>
                                <w:t xml:space="preserve"> Adelaide SA 5001</w:t>
                              </w:r>
                            </w:p>
                            <w:p w14:paraId="146BE8FC" w14:textId="77777777" w:rsidR="00596E1D" w:rsidRDefault="00EE67AD" w:rsidP="002A7E5C">
                              <w:pPr>
                                <w:pStyle w:val="FlindersLHaddresstext"/>
                              </w:pPr>
                              <w:r w:rsidRPr="00E50B0C">
                                <w:t xml:space="preserve">P: +61 8 </w:t>
                              </w:r>
                              <w:r w:rsidR="004B65BF">
                                <w:t>8</w:t>
                              </w:r>
                              <w:r w:rsidR="00711B73">
                                <w:t xml:space="preserve">201 </w:t>
                              </w:r>
                              <w:r w:rsidR="003105AE">
                                <w:t>2724</w:t>
                              </w:r>
                            </w:p>
                            <w:p w14:paraId="0AD5B523" w14:textId="77777777" w:rsidR="00EE67AD" w:rsidRPr="00E50B0C" w:rsidRDefault="003105AE" w:rsidP="00921608">
                              <w:pPr>
                                <w:pStyle w:val="FlindersLHaddresstext"/>
                              </w:pPr>
                              <w:r>
                                <w:t>vera.weisbecker@flinders.edu.au</w:t>
                              </w:r>
                            </w:p>
                            <w:p w14:paraId="4392ABEC" w14:textId="77777777" w:rsidR="00467416" w:rsidRPr="00E50B0C" w:rsidRDefault="00000000" w:rsidP="0003191E">
                              <w:pPr>
                                <w:pStyle w:val="FlindersLHaddresstext"/>
                              </w:pP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4F2DD" id="Text Box 9" o:spid="_x0000_s1031" type="#_x0000_t202" style="position:absolute;margin-left:260.2pt;margin-top:46.8pt;width:197.8pt;height:6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" filled="f" stroked="f" strokeweight=".5pt">
              <v:textbox inset="0,0,0,0">
                <w:txbxContent>
                  <w:sdt>
                    <w:sdtPr>
                      <w:rPr>
                        <w:b w:val="0"/>
                        <w:bCs/>
                      </w:rPr>
                      <w:alias w:val="Letterhead header"/>
                      <w:tag w:val="lh-header"/>
                      <w:id w:val="1498771402"/>
                      <w:lock w:val="sdtLocked"/>
                    </w:sdtPr>
                    <w:sdtContent>
                      <w:p w14:paraId="22B55369" w14:textId="77777777" w:rsidR="003A0999" w:rsidRPr="0003191E" w:rsidRDefault="003105AE" w:rsidP="0003191E">
                        <w:pPr>
                          <w:pStyle w:val="FlindersLHaddresstitle"/>
                        </w:pPr>
                        <w:r>
                          <w:t>Vera Weisbecker</w:t>
                        </w:r>
                      </w:p>
                      <w:p w14:paraId="214DB93D" w14:textId="77777777" w:rsidR="003105AE" w:rsidRDefault="003105AE" w:rsidP="0003191E">
                        <w:pPr>
                          <w:pStyle w:val="FlindersLHaddresstext"/>
                        </w:pPr>
                        <w:r>
                          <w:t>Associate Professor</w:t>
                        </w:r>
                      </w:p>
                      <w:p w14:paraId="3DC827AF" w14:textId="77777777" w:rsidR="003105AE" w:rsidRDefault="003105AE" w:rsidP="0003191E">
                        <w:pPr>
                          <w:pStyle w:val="FlindersLHaddresstext"/>
                        </w:pPr>
                        <w:r>
                          <w:t>Evolutionary Biology</w:t>
                        </w:r>
                      </w:p>
                      <w:p w14:paraId="42A74C33" w14:textId="77777777" w:rsidR="003105AE" w:rsidRDefault="003105AE" w:rsidP="0003191E">
                        <w:pPr>
                          <w:pStyle w:val="FlindersLHaddresstext"/>
                        </w:pPr>
                        <w:r>
                          <w:t>College of Science and Engineering</w:t>
                        </w:r>
                      </w:p>
                      <w:p w14:paraId="27232263" w14:textId="77777777" w:rsidR="00921608" w:rsidRDefault="00711B73" w:rsidP="0003191E">
                        <w:pPr>
                          <w:pStyle w:val="FlindersLHaddresstext"/>
                        </w:pPr>
                        <w:r>
                          <w:t>Sturt Road, Bedford Park SA 5042</w:t>
                        </w:r>
                      </w:p>
                      <w:p w14:paraId="09EAEBFC" w14:textId="77777777" w:rsidR="00711B73" w:rsidRDefault="00711B73" w:rsidP="0003191E">
                        <w:pPr>
                          <w:pStyle w:val="FlindersLHaddresstext"/>
                        </w:pPr>
                        <w:r>
                          <w:t>GPO Box 210</w:t>
                        </w:r>
                        <w:r w:rsidR="00F93A07">
                          <w:t>0</w:t>
                        </w:r>
                        <w:r>
                          <w:t xml:space="preserve"> Adelaide SA 5001</w:t>
                        </w:r>
                      </w:p>
                      <w:p w14:paraId="146BE8FC" w14:textId="77777777" w:rsidR="00596E1D" w:rsidRDefault="00EE67AD" w:rsidP="002A7E5C">
                        <w:pPr>
                          <w:pStyle w:val="FlindersLHaddresstext"/>
                        </w:pPr>
                        <w:r w:rsidRPr="00E50B0C">
                          <w:t xml:space="preserve">P: +61 8 </w:t>
                        </w:r>
                        <w:r w:rsidR="004B65BF">
                          <w:t>8</w:t>
                        </w:r>
                        <w:r w:rsidR="00711B73">
                          <w:t xml:space="preserve">201 </w:t>
                        </w:r>
                        <w:r w:rsidR="003105AE">
                          <w:t>2724</w:t>
                        </w:r>
                      </w:p>
                      <w:p w14:paraId="0AD5B523" w14:textId="77777777" w:rsidR="00EE67AD" w:rsidRPr="00E50B0C" w:rsidRDefault="003105AE" w:rsidP="00921608">
                        <w:pPr>
                          <w:pStyle w:val="FlindersLHaddresstext"/>
                        </w:pPr>
                        <w:r>
                          <w:t>vera.weisbecker@flinders.edu.au</w:t>
                        </w:r>
                      </w:p>
                      <w:p w14:paraId="4392ABEC" w14:textId="77777777" w:rsidR="00467416" w:rsidRPr="00E50B0C" w:rsidRDefault="00000000" w:rsidP="0003191E">
                        <w:pPr>
                          <w:pStyle w:val="FlindersLHaddresstext"/>
                        </w:pPr>
                      </w:p>
                    </w:sdtContent>
                  </w:sdt>
                </w:txbxContent>
              </v:textbox>
              <w10:wrap anchorx="margin" anchory="page"/>
              <w10:anchorlock/>
            </v:shape>
          </w:pict>
        </mc:Fallback>
      </mc:AlternateContent>
    </w:r>
  </w:p>
  <w:p w14:paraId="68B024FE" w14:textId="77777777" w:rsidR="00424A4A" w:rsidRDefault="00424A4A" w:rsidP="000639D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6619B"/>
    <w:multiLevelType w:val="hybridMultilevel"/>
    <w:tmpl w:val="99480188"/>
    <w:lvl w:ilvl="0" w:tplc="49E64908">
      <w:start w:val="1"/>
      <w:numFmt w:val="bullet"/>
      <w:lvlText w:val=""/>
      <w:lvlJc w:val="left"/>
      <w:pPr>
        <w:ind w:left="1531" w:hanging="307"/>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7783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attachedTemplate r:id="rId1"/>
  <w:styleLockTheme/>
  <w:styleLockQFSet/>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B95"/>
    <w:rsid w:val="0003191E"/>
    <w:rsid w:val="000639D9"/>
    <w:rsid w:val="001270BE"/>
    <w:rsid w:val="00132FDF"/>
    <w:rsid w:val="00175C2B"/>
    <w:rsid w:val="00193AB2"/>
    <w:rsid w:val="001D523D"/>
    <w:rsid w:val="001F3C82"/>
    <w:rsid w:val="002236A9"/>
    <w:rsid w:val="00223AAF"/>
    <w:rsid w:val="00224A82"/>
    <w:rsid w:val="002A499C"/>
    <w:rsid w:val="002A7E5C"/>
    <w:rsid w:val="002C70E1"/>
    <w:rsid w:val="003105AE"/>
    <w:rsid w:val="00336FB2"/>
    <w:rsid w:val="0035674B"/>
    <w:rsid w:val="00356753"/>
    <w:rsid w:val="003807FD"/>
    <w:rsid w:val="003858EE"/>
    <w:rsid w:val="003A0999"/>
    <w:rsid w:val="003C08F9"/>
    <w:rsid w:val="003D39B5"/>
    <w:rsid w:val="003E26B8"/>
    <w:rsid w:val="00416F42"/>
    <w:rsid w:val="00424A4A"/>
    <w:rsid w:val="00433DE7"/>
    <w:rsid w:val="00450457"/>
    <w:rsid w:val="00453733"/>
    <w:rsid w:val="00467416"/>
    <w:rsid w:val="0047715E"/>
    <w:rsid w:val="00477F32"/>
    <w:rsid w:val="00491FE7"/>
    <w:rsid w:val="004A2219"/>
    <w:rsid w:val="004B65BF"/>
    <w:rsid w:val="004C5227"/>
    <w:rsid w:val="004F3521"/>
    <w:rsid w:val="00536B95"/>
    <w:rsid w:val="00547958"/>
    <w:rsid w:val="005502A2"/>
    <w:rsid w:val="005676F0"/>
    <w:rsid w:val="00596E1D"/>
    <w:rsid w:val="005D2E1A"/>
    <w:rsid w:val="005E73C2"/>
    <w:rsid w:val="00600B08"/>
    <w:rsid w:val="0061439A"/>
    <w:rsid w:val="00622025"/>
    <w:rsid w:val="00641A95"/>
    <w:rsid w:val="0064396F"/>
    <w:rsid w:val="00672054"/>
    <w:rsid w:val="00685A11"/>
    <w:rsid w:val="006924BE"/>
    <w:rsid w:val="006F2463"/>
    <w:rsid w:val="006F3C95"/>
    <w:rsid w:val="006F4C8A"/>
    <w:rsid w:val="00704910"/>
    <w:rsid w:val="00711B73"/>
    <w:rsid w:val="00742A32"/>
    <w:rsid w:val="00795205"/>
    <w:rsid w:val="007B5AAF"/>
    <w:rsid w:val="007C22C3"/>
    <w:rsid w:val="007C3875"/>
    <w:rsid w:val="00806112"/>
    <w:rsid w:val="008144FE"/>
    <w:rsid w:val="0082798E"/>
    <w:rsid w:val="00832D58"/>
    <w:rsid w:val="00832E82"/>
    <w:rsid w:val="0085786D"/>
    <w:rsid w:val="008A491D"/>
    <w:rsid w:val="00921608"/>
    <w:rsid w:val="009226EF"/>
    <w:rsid w:val="00925C7E"/>
    <w:rsid w:val="00942C92"/>
    <w:rsid w:val="00954CD5"/>
    <w:rsid w:val="009673EC"/>
    <w:rsid w:val="0097622F"/>
    <w:rsid w:val="00981269"/>
    <w:rsid w:val="009B4F17"/>
    <w:rsid w:val="009F27C9"/>
    <w:rsid w:val="00A26355"/>
    <w:rsid w:val="00A56964"/>
    <w:rsid w:val="00A61ADA"/>
    <w:rsid w:val="00A75939"/>
    <w:rsid w:val="00A80134"/>
    <w:rsid w:val="00A834C3"/>
    <w:rsid w:val="00A93D56"/>
    <w:rsid w:val="00A94511"/>
    <w:rsid w:val="00AB01B2"/>
    <w:rsid w:val="00AB2D20"/>
    <w:rsid w:val="00AC3150"/>
    <w:rsid w:val="00AF37ED"/>
    <w:rsid w:val="00AF4BFB"/>
    <w:rsid w:val="00AF5EBF"/>
    <w:rsid w:val="00B232DD"/>
    <w:rsid w:val="00B371AE"/>
    <w:rsid w:val="00B50BA1"/>
    <w:rsid w:val="00B82DE9"/>
    <w:rsid w:val="00B938F6"/>
    <w:rsid w:val="00BB32C2"/>
    <w:rsid w:val="00BE12BE"/>
    <w:rsid w:val="00C553E6"/>
    <w:rsid w:val="00C73A08"/>
    <w:rsid w:val="00C73BFA"/>
    <w:rsid w:val="00C770F7"/>
    <w:rsid w:val="00C779CD"/>
    <w:rsid w:val="00D15AA4"/>
    <w:rsid w:val="00D711DE"/>
    <w:rsid w:val="00DA63BE"/>
    <w:rsid w:val="00DB3867"/>
    <w:rsid w:val="00DD504D"/>
    <w:rsid w:val="00E016C0"/>
    <w:rsid w:val="00E50B0C"/>
    <w:rsid w:val="00EB3F32"/>
    <w:rsid w:val="00EC75F5"/>
    <w:rsid w:val="00EE67AD"/>
    <w:rsid w:val="00EF3C88"/>
    <w:rsid w:val="00F12BAA"/>
    <w:rsid w:val="00F31C1C"/>
    <w:rsid w:val="00F36BE8"/>
    <w:rsid w:val="00F77B8B"/>
    <w:rsid w:val="00F83CDD"/>
    <w:rsid w:val="00F909A5"/>
    <w:rsid w:val="00F93A07"/>
    <w:rsid w:val="00FE2D95"/>
    <w:rsid w:val="00FF31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BDEA9"/>
  <w15:chartTrackingRefBased/>
  <w15:docId w15:val="{2166892C-54F1-49FF-A818-25CF2F5FD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1" w:defUIPriority="99" w:defSemiHidden="0" w:defUnhideWhenUsed="0" w:defQFormat="0" w:count="376">
    <w:lsdException w:name="Normal" w:locked="0"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locked="0"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locked/>
    <w:rsid w:val="00942C92"/>
    <w:pPr>
      <w:autoSpaceDE w:val="0"/>
      <w:autoSpaceDN w:val="0"/>
      <w:adjustRightInd w:val="0"/>
      <w:spacing w:line="288" w:lineRule="auto"/>
      <w:textAlignment w:val="center"/>
    </w:pPr>
    <w:rPr>
      <w:rFonts w:ascii="Minion Pro" w:hAnsi="Minion Pro" w:cs="Minion Pro"/>
      <w:color w:val="000000"/>
      <w:lang w:val="en-US"/>
    </w:rPr>
  </w:style>
  <w:style w:type="paragraph" w:styleId="Header">
    <w:name w:val="header"/>
    <w:basedOn w:val="Normal"/>
    <w:link w:val="HeaderChar"/>
    <w:uiPriority w:val="99"/>
    <w:unhideWhenUsed/>
    <w:locked/>
    <w:rsid w:val="00942C92"/>
    <w:pPr>
      <w:tabs>
        <w:tab w:val="center" w:pos="4513"/>
        <w:tab w:val="right" w:pos="9026"/>
      </w:tabs>
    </w:pPr>
  </w:style>
  <w:style w:type="character" w:customStyle="1" w:styleId="HeaderChar">
    <w:name w:val="Header Char"/>
    <w:basedOn w:val="DefaultParagraphFont"/>
    <w:link w:val="Header"/>
    <w:uiPriority w:val="99"/>
    <w:rsid w:val="00942C92"/>
  </w:style>
  <w:style w:type="paragraph" w:styleId="Footer">
    <w:name w:val="footer"/>
    <w:basedOn w:val="Normal"/>
    <w:link w:val="FooterChar"/>
    <w:uiPriority w:val="99"/>
    <w:unhideWhenUsed/>
    <w:locked/>
    <w:rsid w:val="00942C92"/>
    <w:pPr>
      <w:tabs>
        <w:tab w:val="center" w:pos="4513"/>
        <w:tab w:val="right" w:pos="9026"/>
      </w:tabs>
    </w:pPr>
  </w:style>
  <w:style w:type="character" w:customStyle="1" w:styleId="FooterChar">
    <w:name w:val="Footer Char"/>
    <w:basedOn w:val="DefaultParagraphFont"/>
    <w:link w:val="Footer"/>
    <w:uiPriority w:val="99"/>
    <w:rsid w:val="00942C92"/>
  </w:style>
  <w:style w:type="table" w:styleId="TableGrid">
    <w:name w:val="Table Grid"/>
    <w:basedOn w:val="TableNormal"/>
    <w:uiPriority w:val="39"/>
    <w:locked/>
    <w:rsid w:val="00942C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locked/>
    <w:rsid w:val="00942C9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Flinderstabletext">
    <w:name w:val="Flinders table text"/>
    <w:basedOn w:val="BasicParagraph"/>
    <w:autoRedefine/>
    <w:qFormat/>
    <w:rsid w:val="008A491D"/>
    <w:pPr>
      <w:framePr w:hSpace="181" w:wrap="around" w:vAnchor="page" w:hAnchor="margin" w:x="-180" w:y="2666"/>
      <w:spacing w:before="80" w:after="20"/>
    </w:pPr>
    <w:rPr>
      <w:rFonts w:ascii="Arial" w:hAnsi="Arial" w:cs="Arial"/>
      <w:b/>
      <w:bCs/>
      <w:color w:val="000000" w:themeColor="text1"/>
      <w:sz w:val="19"/>
      <w:szCs w:val="21"/>
    </w:rPr>
  </w:style>
  <w:style w:type="paragraph" w:customStyle="1" w:styleId="Flindersbodytext">
    <w:name w:val="Flinders body text"/>
    <w:basedOn w:val="BasicParagraph"/>
    <w:autoRedefine/>
    <w:qFormat/>
    <w:rsid w:val="00FF3126"/>
    <w:pPr>
      <w:spacing w:line="240" w:lineRule="auto"/>
      <w:ind w:left="-154" w:right="559"/>
    </w:pPr>
    <w:rPr>
      <w:rFonts w:ascii="Arial" w:hAnsi="Arial" w:cs="Arial"/>
      <w:color w:val="000000" w:themeColor="text1"/>
      <w:sz w:val="22"/>
      <w:szCs w:val="22"/>
    </w:rPr>
  </w:style>
  <w:style w:type="paragraph" w:customStyle="1" w:styleId="Flinderstemplatetitle">
    <w:name w:val="Flinders template title"/>
    <w:basedOn w:val="Normal"/>
    <w:autoRedefine/>
    <w:qFormat/>
    <w:rsid w:val="00B938F6"/>
    <w:rPr>
      <w:rFonts w:ascii="Arial" w:hAnsi="Arial" w:cs="Circular Std Medium"/>
      <w:b/>
      <w:color w:val="000000" w:themeColor="text1"/>
      <w:sz w:val="18"/>
      <w:szCs w:val="18"/>
    </w:rPr>
  </w:style>
  <w:style w:type="paragraph" w:customStyle="1" w:styleId="Flindersfootertext">
    <w:name w:val="Flinders footer text"/>
    <w:basedOn w:val="BasicParagraph"/>
    <w:autoRedefine/>
    <w:qFormat/>
    <w:rsid w:val="00C553E6"/>
    <w:pPr>
      <w:ind w:left="-154"/>
    </w:pPr>
    <w:rPr>
      <w:rFonts w:ascii="Arial" w:hAnsi="Arial" w:cs="Circular Std Medium"/>
      <w:b/>
      <w:color w:val="000000" w:themeColor="text1"/>
      <w:sz w:val="15"/>
      <w:szCs w:val="15"/>
    </w:rPr>
  </w:style>
  <w:style w:type="character" w:styleId="PlaceholderText">
    <w:name w:val="Placeholder Text"/>
    <w:basedOn w:val="DefaultParagraphFont"/>
    <w:uiPriority w:val="99"/>
    <w:semiHidden/>
    <w:locked/>
    <w:rsid w:val="00AF4BFB"/>
    <w:rPr>
      <w:color w:val="808080"/>
    </w:rPr>
  </w:style>
  <w:style w:type="character" w:styleId="Hyperlink">
    <w:name w:val="Hyperlink"/>
    <w:basedOn w:val="DefaultParagraphFont"/>
    <w:uiPriority w:val="99"/>
    <w:unhideWhenUsed/>
    <w:locked/>
    <w:rsid w:val="008144FE"/>
    <w:rPr>
      <w:color w:val="0563C1" w:themeColor="hyperlink"/>
      <w:u w:val="single"/>
    </w:rPr>
  </w:style>
  <w:style w:type="character" w:styleId="UnresolvedMention">
    <w:name w:val="Unresolved Mention"/>
    <w:basedOn w:val="DefaultParagraphFont"/>
    <w:uiPriority w:val="99"/>
    <w:semiHidden/>
    <w:unhideWhenUsed/>
    <w:locked/>
    <w:rsid w:val="008144FE"/>
    <w:rPr>
      <w:color w:val="605E5C"/>
      <w:shd w:val="clear" w:color="auto" w:fill="E1DFDD"/>
    </w:rPr>
  </w:style>
  <w:style w:type="paragraph" w:customStyle="1" w:styleId="Flindersyellowcoverheading">
    <w:name w:val="Flinders yellow cover heading"/>
    <w:basedOn w:val="Normal"/>
    <w:autoRedefine/>
    <w:qFormat/>
    <w:rsid w:val="00356753"/>
    <w:pPr>
      <w:jc w:val="center"/>
    </w:pPr>
    <w:rPr>
      <w:rFonts w:ascii="Circular Std Medium" w:hAnsi="Circular Std Medium" w:cs="Circular Std Medium"/>
      <w:color w:val="FFFFFF" w:themeColor="background1"/>
      <w:sz w:val="76"/>
      <w:szCs w:val="76"/>
      <w:lang w:val="en-GB"/>
    </w:rPr>
  </w:style>
  <w:style w:type="paragraph" w:customStyle="1" w:styleId="FlindersletterheadaddressTO">
    <w:name w:val="Flinders letterhead address TO"/>
    <w:basedOn w:val="Flindersbodytext"/>
    <w:autoRedefine/>
    <w:qFormat/>
    <w:rsid w:val="00981269"/>
  </w:style>
  <w:style w:type="character" w:customStyle="1" w:styleId="abn-cricostext">
    <w:name w:val="abn-cricos text"/>
    <w:basedOn w:val="DefaultParagraphFont"/>
    <w:uiPriority w:val="1"/>
    <w:qFormat/>
    <w:rsid w:val="00E50B0C"/>
    <w:rPr>
      <w:color w:val="808080"/>
      <w:sz w:val="11"/>
      <w:szCs w:val="11"/>
    </w:rPr>
  </w:style>
  <w:style w:type="paragraph" w:customStyle="1" w:styleId="FlindersLHaddresstitle">
    <w:name w:val="Flinders LH address title"/>
    <w:basedOn w:val="Flinderstemplatetitle"/>
    <w:rsid w:val="0003191E"/>
    <w:pPr>
      <w:jc w:val="right"/>
    </w:pPr>
    <w:rPr>
      <w:sz w:val="14"/>
      <w:szCs w:val="14"/>
    </w:rPr>
  </w:style>
  <w:style w:type="paragraph" w:customStyle="1" w:styleId="FlindersLHaddresstext">
    <w:name w:val="Flinders LH address text"/>
    <w:basedOn w:val="FlindersLHaddresstitle"/>
    <w:qFormat/>
    <w:rsid w:val="00E50B0C"/>
    <w:rPr>
      <w:b w:val="0"/>
      <w:bCs/>
    </w:rPr>
  </w:style>
  <w:style w:type="character" w:customStyle="1" w:styleId="FlindersbodytextBOLD">
    <w:name w:val="Flinders body text BOLD"/>
    <w:basedOn w:val="DefaultParagraphFont"/>
    <w:uiPriority w:val="1"/>
    <w:qFormat/>
    <w:rsid w:val="00F83C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hyperlink" Target="file:///\\TheSynology\home\Drive\MTM_WIP\Showpony\30%20June%202022\Flinders\Flinders.edu.au" TargetMode="External"/><Relationship Id="rId2" Type="http://schemas.openxmlformats.org/officeDocument/2006/relationships/image" Target="media/image30.png"/><Relationship Id="rId1" Type="http://schemas.openxmlformats.org/officeDocument/2006/relationships/image" Target="media/image3.png"/><Relationship Id="rId4" Type="http://schemas.openxmlformats.org/officeDocument/2006/relationships/hyperlink" Target="file:///\\TheSynology\home\Drive\MTM_WIP\Showpony\30%20June%202022\Flinders\Flinders.edu.au"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0022\AppData\Roaming\Microsoft\Templates\Flinders_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699085C93E2440928194E725732E2F" ma:contentTypeVersion="18" ma:contentTypeDescription="Create a new document." ma:contentTypeScope="" ma:versionID="4b7af4d81049cb833b0871692b393792">
  <xsd:schema xmlns:xsd="http://www.w3.org/2001/XMLSchema" xmlns:xs="http://www.w3.org/2001/XMLSchema" xmlns:p="http://schemas.microsoft.com/office/2006/metadata/properties" xmlns:ns1="http://schemas.microsoft.com/sharepoint/v3" xmlns:ns2="444f47f8-a0af-4370-ae0c-ebcd992c8d81" xmlns:ns3="81d85bb2-cd98-493a-8b66-4d474912ddb8" targetNamespace="http://schemas.microsoft.com/office/2006/metadata/properties" ma:root="true" ma:fieldsID="74b3eabd232b98a73c5293c6d5223c63" ns1:_="" ns2:_="" ns3:_="">
    <xsd:import namespace="http://schemas.microsoft.com/sharepoint/v3"/>
    <xsd:import namespace="444f47f8-a0af-4370-ae0c-ebcd992c8d81"/>
    <xsd:import namespace="81d85bb2-cd98-493a-8b66-4d474912ddb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1:_ip_UnifiedCompliancePolicyProperties" minOccurs="0"/>
                <xsd:element ref="ns1:_ip_UnifiedCompliancePolicyUIActio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4f47f8-a0af-4370-ae0c-ebcd992c8d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a14fc1ee-ee85-4a7e-98b0-8db30ca095d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d85bb2-cd98-493a-8b66-4d474912ddb8"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2325988f-e79e-41aa-bffb-3232f4bcdeeb}" ma:internalName="TaxCatchAll" ma:showField="CatchAllData" ma:web="81d85bb2-cd98-493a-8b66-4d474912ddb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444f47f8-a0af-4370-ae0c-ebcd992c8d81">
      <Terms xmlns="http://schemas.microsoft.com/office/infopath/2007/PartnerControls"/>
    </lcf76f155ced4ddcb4097134ff3c332f>
    <_ip_UnifiedCompliancePolicyProperties xmlns="http://schemas.microsoft.com/sharepoint/v3" xsi:nil="true"/>
    <TaxCatchAll xmlns="81d85bb2-cd98-493a-8b66-4d474912ddb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886D1-7075-41C3-82EA-07BD437239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44f47f8-a0af-4370-ae0c-ebcd992c8d81"/>
    <ds:schemaRef ds:uri="81d85bb2-cd98-493a-8b66-4d474912dd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F79442-7B9D-4A59-98A6-5BBF3A0B6333}">
  <ds:schemaRefs>
    <ds:schemaRef ds:uri="http://schemas.microsoft.com/sharepoint/v3/contenttype/forms"/>
  </ds:schemaRefs>
</ds:datastoreItem>
</file>

<file path=customXml/itemProps3.xml><?xml version="1.0" encoding="utf-8"?>
<ds:datastoreItem xmlns:ds="http://schemas.openxmlformats.org/officeDocument/2006/customXml" ds:itemID="{E9EAD173-DC27-4294-B31E-6A5A63AD2A88}">
  <ds:schemaRefs>
    <ds:schemaRef ds:uri="http://schemas.microsoft.com/office/2006/metadata/properties"/>
    <ds:schemaRef ds:uri="http://schemas.microsoft.com/office/infopath/2007/PartnerControls"/>
    <ds:schemaRef ds:uri="http://schemas.microsoft.com/sharepoint/v3"/>
    <ds:schemaRef ds:uri="444f47f8-a0af-4370-ae0c-ebcd992c8d81"/>
    <ds:schemaRef ds:uri="81d85bb2-cd98-493a-8b66-4d474912ddb8"/>
  </ds:schemaRefs>
</ds:datastoreItem>
</file>

<file path=customXml/itemProps4.xml><?xml version="1.0" encoding="utf-8"?>
<ds:datastoreItem xmlns:ds="http://schemas.openxmlformats.org/officeDocument/2006/customXml" ds:itemID="{384F3A51-CB7D-417E-B334-C37EEE7DE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Flinders_letterhead.dotx</Template>
  <TotalTime>36</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Weisbecker</dc:creator>
  <cp:keywords/>
  <dc:description/>
  <cp:lastModifiedBy>Vera Weisbecker</cp:lastModifiedBy>
  <cp:revision>7</cp:revision>
  <cp:lastPrinted>2022-07-01T04:29:00Z</cp:lastPrinted>
  <dcterms:created xsi:type="dcterms:W3CDTF">2023-11-20T09:18:00Z</dcterms:created>
  <dcterms:modified xsi:type="dcterms:W3CDTF">2024-04-22T05:24:00Z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0x0101008A699085C93E2440928194E725732E2F</vt:lpwstr>
  </property>
</Properties>
</file>