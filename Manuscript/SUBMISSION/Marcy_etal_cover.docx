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10C30A" w14:textId="09FF6827" w:rsidR="00AC3150" w:rsidRPr="00981269" w:rsidRDefault="00A80134" w:rsidP="00FF3126">
      <w:pPr>
        <w:pStyle w:val="FlindersletterheadaddressTO"/>
      </w:pPr>
      <w:r>
        <w:t>20/11/2023</w:t>
      </w:r>
      <w:r w:rsidR="00AC3150" w:rsidRPr="00981269">
        <w:cr/>
      </w:r>
    </w:p>
    <w:p w14:paraId="1117041E" w14:textId="77777777" w:rsidR="00AC3150" w:rsidRPr="00FE2D95" w:rsidRDefault="00AC3150" w:rsidP="00FF3126">
      <w:pPr>
        <w:pStyle w:val="Flindersbodytext"/>
      </w:pPr>
    </w:p>
    <w:p w14:paraId="3B05B031" w14:textId="77777777" w:rsidR="00AC3150" w:rsidRPr="00FE2D95" w:rsidRDefault="00AC3150" w:rsidP="00FF3126">
      <w:pPr>
        <w:pStyle w:val="Flindersbodytext"/>
      </w:pPr>
    </w:p>
    <w:p w14:paraId="6C09F47D" w14:textId="77777777" w:rsidR="00536B95" w:rsidRDefault="00AC3150" w:rsidP="00536B95">
      <w:pPr>
        <w:pStyle w:val="Flindersbodytext"/>
      </w:pPr>
      <w:r w:rsidRPr="00FE2D95">
        <w:t>Dear</w:t>
      </w:r>
      <w:r w:rsidR="00536B95">
        <w:t xml:space="preserve"> Editor, </w:t>
      </w:r>
    </w:p>
    <w:p w14:paraId="6142BFBC" w14:textId="77777777" w:rsidR="00536B95" w:rsidRDefault="00536B95" w:rsidP="00536B95">
      <w:pPr>
        <w:pStyle w:val="Flindersbodytext"/>
      </w:pPr>
    </w:p>
    <w:p w14:paraId="489B8951" w14:textId="1DB9CD50" w:rsidR="00536B95" w:rsidRDefault="00536B95" w:rsidP="00536B95">
      <w:pPr>
        <w:pStyle w:val="Flindersbodytext"/>
      </w:pPr>
      <w:r>
        <w:t>Please find uploaded the manuscript “Beyond CREA: evolutionary patterns of non-allometric shape variation and divergence in a highly allometric clade of murine rodents” (Marcy et al.) for consideration for publication at Ecology &amp; Evolution.</w:t>
      </w:r>
    </w:p>
    <w:p w14:paraId="35791330" w14:textId="77777777" w:rsidR="00536B95" w:rsidRDefault="00536B95" w:rsidP="00536B95">
      <w:pPr>
        <w:pStyle w:val="Flindersbodytext"/>
      </w:pPr>
    </w:p>
    <w:p w14:paraId="11EFCF28" w14:textId="2BA4AD1B" w:rsidR="00536B95" w:rsidRDefault="00536B95" w:rsidP="00536B95">
      <w:pPr>
        <w:pStyle w:val="Flindersbodytext"/>
      </w:pPr>
      <w:r>
        <w:t>Our study addresses a very common, but previously unexplained pattern of proportional size change in the cranium – Craniofacial Evolutionary Allometry (CREA)</w:t>
      </w:r>
      <w:r w:rsidR="00806112">
        <w:t xml:space="preserve"> as arising from the evolution of feeding ecology</w:t>
      </w:r>
      <w:r>
        <w:t xml:space="preserve">. The analyses we present support a recent new framework suggesting that CREA is not a developmental constraint or undefined evolutionary “line of least resistance”, but rather has clear association with the biomechanics of size change in species with similar </w:t>
      </w:r>
      <w:r w:rsidR="00832E82">
        <w:t>dietary ecology</w:t>
      </w:r>
      <w:r>
        <w:t xml:space="preserve">. Our study </w:t>
      </w:r>
      <w:r w:rsidR="00A94511">
        <w:t>supports this by contrasting allometric and non-allometric shape variation, integration, and phylogenetic divergence, which shows that dietary specialists are the ones that “break” the CREA pattern as predicted by this new framework.</w:t>
      </w:r>
    </w:p>
    <w:p w14:paraId="151DD1AB" w14:textId="77777777" w:rsidR="00536B95" w:rsidRDefault="00536B95" w:rsidP="00536B95">
      <w:pPr>
        <w:pStyle w:val="Flindersbodytext"/>
      </w:pPr>
    </w:p>
    <w:p w14:paraId="37EAE622" w14:textId="22439EF5" w:rsidR="00536B95" w:rsidRDefault="00536B95" w:rsidP="00536B95">
      <w:pPr>
        <w:pStyle w:val="Flindersbodytext"/>
      </w:pPr>
      <w:r>
        <w:t xml:space="preserve">Our study is entirely replicable. All 3D data and original landmarking files are already published and the relevant 3D files are accessible via MorphoSource. All code and data to run all analysis, with detailed instructions, are on Github. Reviewer links are given in the data availability statement and data/code will be released to the public upon acceptance. </w:t>
      </w:r>
    </w:p>
    <w:p w14:paraId="2FA1F90C" w14:textId="77777777" w:rsidR="00536B95" w:rsidRDefault="00536B95" w:rsidP="00536B95">
      <w:pPr>
        <w:pStyle w:val="Flindersbodytext"/>
      </w:pPr>
    </w:p>
    <w:p w14:paraId="498B6D75" w14:textId="47C3D7D8" w:rsidR="00536B95" w:rsidRDefault="00536B95" w:rsidP="00536B95">
      <w:pPr>
        <w:pStyle w:val="Flindersbodytext"/>
      </w:pPr>
      <w:r>
        <w:t xml:space="preserve">We believe that this manuscript is a suitable contribution to Ecology &amp; Evolution because it supports a novel framework </w:t>
      </w:r>
      <w:r w:rsidR="00832E82">
        <w:t>which directly links the ecological function of</w:t>
      </w:r>
      <w:r>
        <w:t xml:space="preserve"> </w:t>
      </w:r>
      <w:r w:rsidR="00832E82">
        <w:t>the mammalian skull with the evolution of mammalian cranial diversity</w:t>
      </w:r>
      <w:r>
        <w:t xml:space="preserve">. </w:t>
      </w:r>
      <w:r w:rsidR="00A94511">
        <w:t>It literally crosses the intersection between (feeding) ecology and mammalian evolution, making it o</w:t>
      </w:r>
      <w:r>
        <w:t>f interest to evolutionary biologists</w:t>
      </w:r>
      <w:r w:rsidR="00A94511">
        <w:t>, ecologists, mammalogists, and</w:t>
      </w:r>
      <w:r>
        <w:t xml:space="preserve"> </w:t>
      </w:r>
      <w:r w:rsidR="00A94511">
        <w:t xml:space="preserve">more specialized scientists such as </w:t>
      </w:r>
      <w:r>
        <w:t>geometric morphometricians alike.</w:t>
      </w:r>
    </w:p>
    <w:p w14:paraId="5D151052" w14:textId="77777777" w:rsidR="00536B95" w:rsidRDefault="00536B95" w:rsidP="00536B95">
      <w:pPr>
        <w:pStyle w:val="Flindersbodytext"/>
      </w:pPr>
    </w:p>
    <w:p w14:paraId="04F309CF" w14:textId="77777777" w:rsidR="00536B95" w:rsidRDefault="00536B95" w:rsidP="00536B95">
      <w:pPr>
        <w:pStyle w:val="Flindersbodytext"/>
      </w:pPr>
      <w:r>
        <w:t>All authors have seen the final manuscript and agree with its publication.</w:t>
      </w:r>
    </w:p>
    <w:p w14:paraId="48C13DED" w14:textId="77777777" w:rsidR="00AC3150" w:rsidRPr="00FE2D95" w:rsidRDefault="00AC3150" w:rsidP="00FF3126">
      <w:pPr>
        <w:pStyle w:val="Flindersbodytext"/>
      </w:pPr>
    </w:p>
    <w:p w14:paraId="3871860A" w14:textId="77777777" w:rsidR="003105AE" w:rsidRDefault="00AC3150" w:rsidP="00FF3126">
      <w:pPr>
        <w:pStyle w:val="Flindersbodytext"/>
      </w:pPr>
      <w:r w:rsidRPr="00FE2D95">
        <w:t>Regards,</w:t>
      </w:r>
    </w:p>
    <w:p w14:paraId="762FF869" w14:textId="77777777" w:rsidR="00EC75F5" w:rsidRDefault="003105AE" w:rsidP="00FF3126">
      <w:pPr>
        <w:pStyle w:val="Flindersbodytext"/>
      </w:pPr>
      <w:r w:rsidRPr="003105AE">
        <w:rPr>
          <w:noProof/>
        </w:rPr>
        <w:drawing>
          <wp:inline distT="0" distB="0" distL="0" distR="0" wp14:anchorId="2959B8A0" wp14:editId="54E3D3D5">
            <wp:extent cx="2049507" cy="721995"/>
            <wp:effectExtent l="0" t="0" r="825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60290" cy="725794"/>
                    </a:xfrm>
                    <a:prstGeom prst="rect">
                      <a:avLst/>
                    </a:prstGeom>
                    <a:noFill/>
                    <a:ln>
                      <a:noFill/>
                    </a:ln>
                  </pic:spPr>
                </pic:pic>
              </a:graphicData>
            </a:graphic>
          </wp:inline>
        </w:drawing>
      </w:r>
      <w:r w:rsidR="00AC3150" w:rsidRPr="00FE2D95">
        <w:cr/>
      </w:r>
      <w:r>
        <w:t>Vera Weisbecker</w:t>
      </w:r>
    </w:p>
    <w:sectPr w:rsidR="00EC75F5" w:rsidSect="00AC3150">
      <w:headerReference w:type="default" r:id="rId12"/>
      <w:footerReference w:type="default" r:id="rId13"/>
      <w:headerReference w:type="first" r:id="rId14"/>
      <w:footerReference w:type="first" r:id="rId15"/>
      <w:pgSz w:w="11900" w:h="16840"/>
      <w:pgMar w:top="2167" w:right="841" w:bottom="1552" w:left="1428" w:header="1067" w:footer="79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6AD0EB" w14:textId="77777777" w:rsidR="00641A95" w:rsidRDefault="00641A95" w:rsidP="00942C92">
      <w:r>
        <w:separator/>
      </w:r>
    </w:p>
  </w:endnote>
  <w:endnote w:type="continuationSeparator" w:id="0">
    <w:p w14:paraId="507722C2" w14:textId="77777777" w:rsidR="00641A95" w:rsidRDefault="00641A95" w:rsidP="00942C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inion Pro">
    <w:panose1 w:val="00000000000000000000"/>
    <w:charset w:val="00"/>
    <w:family w:val="roman"/>
    <w:notTrueType/>
    <w:pitch w:val="variable"/>
    <w:sig w:usb0="6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ircular Std Medium">
    <w:altName w:val="Calibri"/>
    <w:panose1 w:val="00000000000000000000"/>
    <w:charset w:val="00"/>
    <w:family w:val="swiss"/>
    <w:notTrueType/>
    <w:pitch w:val="variable"/>
    <w:sig w:usb0="8000002F" w:usb1="5000E47B" w:usb2="00000008"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DA1927" w14:textId="77777777" w:rsidR="00942C92" w:rsidRPr="000639D9" w:rsidRDefault="00A75939" w:rsidP="000639D9">
    <w:r>
      <w:rPr>
        <w:noProof/>
      </w:rPr>
      <mc:AlternateContent>
        <mc:Choice Requires="wps">
          <w:drawing>
            <wp:anchor distT="0" distB="0" distL="114300" distR="114300" simplePos="0" relativeHeight="251702272" behindDoc="1" locked="1" layoutInCell="1" allowOverlap="1" wp14:anchorId="17D26689" wp14:editId="7DB446EB">
              <wp:simplePos x="0" y="0"/>
              <wp:positionH relativeFrom="page">
                <wp:align>right</wp:align>
              </wp:positionH>
              <wp:positionV relativeFrom="page">
                <wp:align>bottom</wp:align>
              </wp:positionV>
              <wp:extent cx="1846800" cy="759600"/>
              <wp:effectExtent l="0" t="0" r="0" b="2540"/>
              <wp:wrapNone/>
              <wp:docPr id="4" name="Text Box 4"/>
              <wp:cNvGraphicFramePr/>
              <a:graphic xmlns:a="http://schemas.openxmlformats.org/drawingml/2006/main">
                <a:graphicData uri="http://schemas.microsoft.com/office/word/2010/wordprocessingShape">
                  <wps:wsp>
                    <wps:cNvSpPr txBox="1"/>
                    <wps:spPr>
                      <a:xfrm>
                        <a:off x="0" y="0"/>
                        <a:ext cx="1846800" cy="759600"/>
                      </a:xfrm>
                      <a:prstGeom prst="rect">
                        <a:avLst/>
                      </a:prstGeom>
                      <a:noFill/>
                      <a:ln w="6350">
                        <a:noFill/>
                      </a:ln>
                    </wps:spPr>
                    <wps:txbx>
                      <w:txbxContent>
                        <w:sdt>
                          <w:sdtPr>
                            <w:alias w:val="Flinders CAPS footer"/>
                            <w:tag w:val="flinders-caps-footer"/>
                            <w:id w:val="-1134643341"/>
                            <w:lock w:val="sdtContentLocked"/>
                            <w15:appearance w15:val="hidden"/>
                          </w:sdtPr>
                          <w:sdtContent>
                            <w:p w14:paraId="20F92934" w14:textId="77777777" w:rsidR="00A75939" w:rsidRDefault="00A75939" w:rsidP="00A75939">
                              <w:r>
                                <w:rPr>
                                  <w:noProof/>
                                </w:rPr>
                                <w:drawing>
                                  <wp:inline distT="0" distB="0" distL="0" distR="0" wp14:anchorId="2C8C462D" wp14:editId="1C6CE512">
                                    <wp:extent cx="1065600" cy="248400"/>
                                    <wp:effectExtent l="0" t="0" r="0" b="0"/>
                                    <wp:docPr id="527" name="Picture 527"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medium confidence"/>
                                            <pic:cNvPicPr>
                                              <a:picLocks noChangeAspect="1"/>
                                            </pic:cNvPicPr>
                                          </pic:nvPicPr>
                                          <pic:blipFill rotWithShape="1">
                                            <a:blip r:embed="rId1">
                                              <a:extLst>
                                                <a:ext uri="{28A0092B-C50C-407E-A947-70E740481C1C}">
                                                  <a14:useLocalDpi xmlns:a14="http://schemas.microsoft.com/office/drawing/2010/main" val="0"/>
                                                </a:ext>
                                              </a:extLst>
                                            </a:blip>
                                            <a:srcRect l="6470" t="13471" r="36392" b="55599"/>
                                            <a:stretch/>
                                          </pic:blipFill>
                                          <pic:spPr bwMode="auto">
                                            <a:xfrm>
                                              <a:off x="0" y="0"/>
                                              <a:ext cx="1065600" cy="248400"/>
                                            </a:xfrm>
                                            <a:prstGeom prst="rect">
                                              <a:avLst/>
                                            </a:prstGeom>
                                            <a:ln>
                                              <a:noFill/>
                                            </a:ln>
                                            <a:extLst>
                                              <a:ext uri="{53640926-AAD7-44D8-BBD7-CCE9431645EC}">
                                                <a14:shadowObscured xmlns:a14="http://schemas.microsoft.com/office/drawing/2010/main"/>
                                              </a:ext>
                                            </a:extLst>
                                          </pic:spPr>
                                        </pic:pic>
                                      </a:graphicData>
                                    </a:graphic>
                                  </wp:inline>
                                </w:drawing>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D26689" id="_x0000_t202" coordsize="21600,21600" o:spt="202" path="m,l,21600r21600,l21600,xe">
              <v:stroke joinstyle="miter"/>
              <v:path gradientshapeok="t" o:connecttype="rect"/>
            </v:shapetype>
            <v:shape id="Text Box 4" o:spid="_x0000_s1027" type="#_x0000_t202" style="position:absolute;margin-left:94.2pt;margin-top:0;width:145.4pt;height:59.8pt;z-index:-251614208;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" filled="f" stroked="f" strokeweight=".5pt">
              <v:textbox>
                <w:txbxContent>
                  <w:sdt>
                    <w:sdtPr>
                      <w:alias w:val="Flinders CAPS footer"/>
                      <w:tag w:val="flinders-caps-footer"/>
                      <w:id w:val="-1134643341"/>
                      <w:lock w:val="sdtContentLocked"/>
                      <w15:appearance w15:val="hidden"/>
                    </w:sdtPr>
                    <w:sdtContent>
                      <w:p w14:paraId="20F92934" w14:textId="77777777" w:rsidR="00A75939" w:rsidRDefault="00A75939" w:rsidP="00A75939">
                        <w:r>
                          <w:rPr>
                            <w:noProof/>
                          </w:rPr>
                          <w:drawing>
                            <wp:inline distT="0" distB="0" distL="0" distR="0" wp14:anchorId="2C8C462D" wp14:editId="1C6CE512">
                              <wp:extent cx="1065600" cy="248400"/>
                              <wp:effectExtent l="0" t="0" r="0" b="0"/>
                              <wp:docPr id="527" name="Picture 527"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medium confidence"/>
                                      <pic:cNvPicPr>
                                        <a:picLocks noChangeAspect="1"/>
                                      </pic:cNvPicPr>
                                    </pic:nvPicPr>
                                    <pic:blipFill rotWithShape="1">
                                      <a:blip r:embed="rId2">
                                        <a:extLst>
                                          <a:ext uri="{28A0092B-C50C-407E-A947-70E740481C1C}">
                                            <a14:useLocalDpi xmlns:a14="http://schemas.microsoft.com/office/drawing/2010/main" val="0"/>
                                          </a:ext>
                                        </a:extLst>
                                      </a:blip>
                                      <a:srcRect l="6470" t="13471" r="36392" b="55599"/>
                                      <a:stretch/>
                                    </pic:blipFill>
                                    <pic:spPr bwMode="auto">
                                      <a:xfrm>
                                        <a:off x="0" y="0"/>
                                        <a:ext cx="1065600" cy="248400"/>
                                      </a:xfrm>
                                      <a:prstGeom prst="rect">
                                        <a:avLst/>
                                      </a:prstGeom>
                                      <a:ln>
                                        <a:noFill/>
                                      </a:ln>
                                      <a:extLst>
                                        <a:ext uri="{53640926-AAD7-44D8-BBD7-CCE9431645EC}">
                                          <a14:shadowObscured xmlns:a14="http://schemas.microsoft.com/office/drawing/2010/main"/>
                                        </a:ext>
                                      </a:extLst>
                                    </pic:spPr>
                                  </pic:pic>
                                </a:graphicData>
                              </a:graphic>
                            </wp:inline>
                          </w:drawing>
                        </w:r>
                      </w:p>
                    </w:sdtContent>
                  </w:sdt>
                </w:txbxContent>
              </v:textbox>
              <w10:wrap anchorx="page" anchory="page"/>
              <w10:anchorlock/>
            </v:shape>
          </w:pict>
        </mc:Fallback>
      </mc:AlternateContent>
    </w:r>
    <w:r w:rsidR="00DD504D" w:rsidRPr="001F3C82">
      <w:rPr>
        <w:noProof/>
      </w:rPr>
      <mc:AlternateContent>
        <mc:Choice Requires="wps">
          <w:drawing>
            <wp:anchor distT="0" distB="0" distL="114300" distR="114300" simplePos="0" relativeHeight="251681792" behindDoc="0" locked="1" layoutInCell="1" allowOverlap="1" wp14:anchorId="0811AB92" wp14:editId="28EFBFCE">
              <wp:simplePos x="0" y="0"/>
              <wp:positionH relativeFrom="column">
                <wp:posOffset>-119743</wp:posOffset>
              </wp:positionH>
              <wp:positionV relativeFrom="page">
                <wp:posOffset>9998710</wp:posOffset>
              </wp:positionV>
              <wp:extent cx="5252400" cy="471600"/>
              <wp:effectExtent l="0" t="0" r="0" b="5080"/>
              <wp:wrapNone/>
              <wp:docPr id="75" name="Text Box 75"/>
              <wp:cNvGraphicFramePr/>
              <a:graphic xmlns:a="http://schemas.openxmlformats.org/drawingml/2006/main">
                <a:graphicData uri="http://schemas.microsoft.com/office/word/2010/wordprocessingShape">
                  <wps:wsp>
                    <wps:cNvSpPr txBox="1"/>
                    <wps:spPr>
                      <a:xfrm>
                        <a:off x="0" y="0"/>
                        <a:ext cx="5252400" cy="471600"/>
                      </a:xfrm>
                      <a:prstGeom prst="rect">
                        <a:avLst/>
                      </a:prstGeom>
                      <a:noFill/>
                      <a:ln w="6350">
                        <a:noFill/>
                      </a:ln>
                    </wps:spPr>
                    <wps:txbx>
                      <w:txbxContent>
                        <w:sdt>
                          <w:sdtPr>
                            <w:alias w:val="Footer text"/>
                            <w:tag w:val="footer"/>
                            <w:id w:val="-1267695187"/>
                            <w:lock w:val="sdtLocked"/>
                          </w:sdtPr>
                          <w:sdtContent>
                            <w:p w14:paraId="6E7C6CE6" w14:textId="77777777" w:rsidR="00C553E6" w:rsidRDefault="00000000" w:rsidP="008144FE">
                              <w:pPr>
                                <w:pStyle w:val="Flindersfootertext"/>
                              </w:pPr>
                              <w:hyperlink r:id="rId3" w:history="1">
                                <w:r w:rsidR="00C553E6" w:rsidRPr="008144FE">
                                  <w:rPr>
                                    <w:rStyle w:val="Hyperlink"/>
                                    <w:color w:val="000000" w:themeColor="text1"/>
                                  </w:rPr>
                                  <w:t>Flinders.edu.au</w:t>
                                </w:r>
                              </w:hyperlink>
                              <w:r w:rsidR="00C553E6" w:rsidRPr="008144FE">
                                <w:t xml:space="preserve">    </w:t>
                              </w:r>
                              <w:r w:rsidR="00B938F6">
                                <w:t xml:space="preserve"> </w:t>
                              </w:r>
                              <w:r w:rsidR="00C553E6" w:rsidRPr="00C553E6">
                                <w:t xml:space="preserve"> </w:t>
                              </w:r>
                              <w:r w:rsidR="00B938F6">
                                <w:t xml:space="preserve">                                                                                       </w:t>
                              </w:r>
                              <w:r w:rsidR="00B938F6" w:rsidRPr="00E50B0C">
                                <w:rPr>
                                  <w:rStyle w:val="abn-cricostext"/>
                                </w:rPr>
                                <w:t>ABN: 65 542 596 200    CRICOS No: 00114A</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11AB92" id="Text Box 75" o:spid="_x0000_s1028" type="#_x0000_t202" style="position:absolute;margin-left:-9.45pt;margin-top:787.3pt;width:413.55pt;height:37.1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" filled="f" stroked="f" strokeweight=".5pt">
              <v:textbox>
                <w:txbxContent>
                  <w:sdt>
                    <w:sdtPr>
                      <w:alias w:val="Footer text"/>
                      <w:tag w:val="footer"/>
                      <w:id w:val="-1267695187"/>
                      <w:lock w:val="sdtLocked"/>
                    </w:sdtPr>
                    <w:sdtContent>
                      <w:p w14:paraId="6E7C6CE6" w14:textId="77777777" w:rsidR="00C553E6" w:rsidRDefault="00000000" w:rsidP="008144FE">
                        <w:pPr>
                          <w:pStyle w:val="Flindersfootertext"/>
                        </w:pPr>
                        <w:hyperlink r:id="rId4" w:history="1">
                          <w:r w:rsidR="00C553E6" w:rsidRPr="008144FE">
                            <w:rPr>
                              <w:rStyle w:val="Hyperlink"/>
                              <w:color w:val="000000" w:themeColor="text1"/>
                            </w:rPr>
                            <w:t>Flinders.edu.au</w:t>
                          </w:r>
                        </w:hyperlink>
                        <w:r w:rsidR="00C553E6" w:rsidRPr="008144FE">
                          <w:t xml:space="preserve">    </w:t>
                        </w:r>
                        <w:r w:rsidR="00B938F6">
                          <w:t xml:space="preserve"> </w:t>
                        </w:r>
                        <w:r w:rsidR="00C553E6" w:rsidRPr="00C553E6">
                          <w:t xml:space="preserve"> </w:t>
                        </w:r>
                        <w:r w:rsidR="00B938F6">
                          <w:t xml:space="preserve">                                                                                       </w:t>
                        </w:r>
                        <w:r w:rsidR="00B938F6" w:rsidRPr="00E50B0C">
                          <w:rPr>
                            <w:rStyle w:val="abn-cricostext"/>
                          </w:rPr>
                          <w:t>ABN: 65 542 596 200    CRICOS No: 00114A</w:t>
                        </w:r>
                      </w:p>
                    </w:sdtContent>
                  </w:sdt>
                </w:txbxContent>
              </v:textbox>
              <w10:wrap anchory="page"/>
              <w10:anchorlock/>
            </v:shape>
          </w:pict>
        </mc:Fallback>
      </mc:AlternateContent>
    </w:r>
    <w:r w:rsidR="00424A4A" w:rsidRPr="000639D9">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83002" w14:textId="77777777" w:rsidR="00685A11" w:rsidRDefault="003D39B5">
    <w:r>
      <w:rPr>
        <w:noProof/>
      </w:rPr>
      <mc:AlternateContent>
        <mc:Choice Requires="wps">
          <w:drawing>
            <wp:anchor distT="0" distB="0" distL="114300" distR="114300" simplePos="0" relativeHeight="251670527" behindDoc="1" locked="1" layoutInCell="1" allowOverlap="1" wp14:anchorId="2A0A6AA0" wp14:editId="6CA94148">
              <wp:simplePos x="0" y="0"/>
              <wp:positionH relativeFrom="page">
                <wp:posOffset>5707380</wp:posOffset>
              </wp:positionH>
              <wp:positionV relativeFrom="page">
                <wp:posOffset>9933305</wp:posOffset>
              </wp:positionV>
              <wp:extent cx="1847215" cy="759460"/>
              <wp:effectExtent l="0" t="0" r="0" b="2540"/>
              <wp:wrapNone/>
              <wp:docPr id="3" name="Text Box 3"/>
              <wp:cNvGraphicFramePr/>
              <a:graphic xmlns:a="http://schemas.openxmlformats.org/drawingml/2006/main">
                <a:graphicData uri="http://schemas.microsoft.com/office/word/2010/wordprocessingShape">
                  <wps:wsp>
                    <wps:cNvSpPr txBox="1"/>
                    <wps:spPr>
                      <a:xfrm>
                        <a:off x="0" y="0"/>
                        <a:ext cx="1847215" cy="759460"/>
                      </a:xfrm>
                      <a:prstGeom prst="rect">
                        <a:avLst/>
                      </a:prstGeom>
                      <a:noFill/>
                      <a:ln w="6350">
                        <a:noFill/>
                      </a:ln>
                    </wps:spPr>
                    <wps:txbx>
                      <w:txbxContent>
                        <w:sdt>
                          <w:sdtPr>
                            <w:alias w:val="Flinders CAPS footer"/>
                            <w:tag w:val="flinders-caps-footer"/>
                            <w:id w:val="1016277001"/>
                            <w:lock w:val="sdtContentLocked"/>
                            <w15:appearance w15:val="hidden"/>
                          </w:sdtPr>
                          <w:sdtContent>
                            <w:p w14:paraId="102F4BF5" w14:textId="77777777" w:rsidR="003D39B5" w:rsidRDefault="00A75939">
                              <w:r>
                                <w:rPr>
                                  <w:noProof/>
                                </w:rPr>
                                <w:drawing>
                                  <wp:inline distT="0" distB="0" distL="0" distR="0" wp14:anchorId="38F160EA" wp14:editId="1F1FD2CB">
                                    <wp:extent cx="1065600" cy="248400"/>
                                    <wp:effectExtent l="0" t="0" r="0" b="0"/>
                                    <wp:docPr id="529" name="Picture 529"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medium confidence"/>
                                            <pic:cNvPicPr>
                                              <a:picLocks noChangeAspect="1"/>
                                            </pic:cNvPicPr>
                                          </pic:nvPicPr>
                                          <pic:blipFill rotWithShape="1">
                                            <a:blip r:embed="rId1">
                                              <a:extLst>
                                                <a:ext uri="{28A0092B-C50C-407E-A947-70E740481C1C}">
                                                  <a14:useLocalDpi xmlns:a14="http://schemas.microsoft.com/office/drawing/2010/main" val="0"/>
                                                </a:ext>
                                              </a:extLst>
                                            </a:blip>
                                            <a:srcRect l="6470" t="13471" r="36392" b="55599"/>
                                            <a:stretch/>
                                          </pic:blipFill>
                                          <pic:spPr bwMode="auto">
                                            <a:xfrm>
                                              <a:off x="0" y="0"/>
                                              <a:ext cx="1065600" cy="248400"/>
                                            </a:xfrm>
                                            <a:prstGeom prst="rect">
                                              <a:avLst/>
                                            </a:prstGeom>
                                            <a:ln>
                                              <a:noFill/>
                                            </a:ln>
                                            <a:extLst>
                                              <a:ext uri="{53640926-AAD7-44D8-BBD7-CCE9431645EC}">
                                                <a14:shadowObscured xmlns:a14="http://schemas.microsoft.com/office/drawing/2010/main"/>
                                              </a:ext>
                                            </a:extLst>
                                          </pic:spPr>
                                        </pic:pic>
                                      </a:graphicData>
                                    </a:graphic>
                                  </wp:inline>
                                </w:drawing>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0A6AA0" id="_x0000_t202" coordsize="21600,21600" o:spt="202" path="m,l,21600r21600,l21600,xe">
              <v:stroke joinstyle="miter"/>
              <v:path gradientshapeok="t" o:connecttype="rect"/>
            </v:shapetype>
            <v:shape id="Text Box 3" o:spid="_x0000_s1032" type="#_x0000_t202" style="position:absolute;margin-left:449.4pt;margin-top:782.15pt;width:145.45pt;height:59.8pt;z-index:-251645953;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" filled="f" stroked="f" strokeweight=".5pt">
              <v:textbox>
                <w:txbxContent>
                  <w:sdt>
                    <w:sdtPr>
                      <w:alias w:val="Flinders CAPS footer"/>
                      <w:tag w:val="flinders-caps-footer"/>
                      <w:id w:val="1016277001"/>
                      <w:lock w:val="sdtContentLocked"/>
                      <w15:appearance w15:val="hidden"/>
                    </w:sdtPr>
                    <w:sdtContent>
                      <w:p w14:paraId="102F4BF5" w14:textId="77777777" w:rsidR="003D39B5" w:rsidRDefault="00A75939">
                        <w:r>
                          <w:rPr>
                            <w:noProof/>
                          </w:rPr>
                          <w:drawing>
                            <wp:inline distT="0" distB="0" distL="0" distR="0" wp14:anchorId="38F160EA" wp14:editId="1F1FD2CB">
                              <wp:extent cx="1065600" cy="248400"/>
                              <wp:effectExtent l="0" t="0" r="0" b="0"/>
                              <wp:docPr id="529" name="Picture 529"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medium confidence"/>
                                      <pic:cNvPicPr>
                                        <a:picLocks noChangeAspect="1"/>
                                      </pic:cNvPicPr>
                                    </pic:nvPicPr>
                                    <pic:blipFill rotWithShape="1">
                                      <a:blip r:embed="rId2">
                                        <a:extLst>
                                          <a:ext uri="{28A0092B-C50C-407E-A947-70E740481C1C}">
                                            <a14:useLocalDpi xmlns:a14="http://schemas.microsoft.com/office/drawing/2010/main" val="0"/>
                                          </a:ext>
                                        </a:extLst>
                                      </a:blip>
                                      <a:srcRect l="6470" t="13471" r="36392" b="55599"/>
                                      <a:stretch/>
                                    </pic:blipFill>
                                    <pic:spPr bwMode="auto">
                                      <a:xfrm>
                                        <a:off x="0" y="0"/>
                                        <a:ext cx="1065600" cy="248400"/>
                                      </a:xfrm>
                                      <a:prstGeom prst="rect">
                                        <a:avLst/>
                                      </a:prstGeom>
                                      <a:ln>
                                        <a:noFill/>
                                      </a:ln>
                                      <a:extLst>
                                        <a:ext uri="{53640926-AAD7-44D8-BBD7-CCE9431645EC}">
                                          <a14:shadowObscured xmlns:a14="http://schemas.microsoft.com/office/drawing/2010/main"/>
                                        </a:ext>
                                      </a:extLst>
                                    </pic:spPr>
                                  </pic:pic>
                                </a:graphicData>
                              </a:graphic>
                            </wp:inline>
                          </w:drawing>
                        </w:r>
                      </w:p>
                    </w:sdtContent>
                  </w:sdt>
                </w:txbxContent>
              </v:textbox>
              <w10:wrap anchorx="page" anchory="page"/>
              <w10:anchorlock/>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CA53CD" w14:textId="77777777" w:rsidR="00641A95" w:rsidRDefault="00641A95" w:rsidP="00942C92">
      <w:r>
        <w:separator/>
      </w:r>
    </w:p>
  </w:footnote>
  <w:footnote w:type="continuationSeparator" w:id="0">
    <w:p w14:paraId="2F18DA8F" w14:textId="77777777" w:rsidR="00641A95" w:rsidRDefault="00641A95" w:rsidP="00942C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89068B" w14:textId="77777777" w:rsidR="00C553E6" w:rsidRDefault="00336FB2">
    <w:pPr>
      <w:pStyle w:val="Header"/>
    </w:pPr>
    <w:r>
      <w:rPr>
        <w:noProof/>
      </w:rPr>
      <mc:AlternateContent>
        <mc:Choice Requires="wps">
          <w:drawing>
            <wp:anchor distT="0" distB="0" distL="114300" distR="114300" simplePos="0" relativeHeight="251707392" behindDoc="0" locked="0" layoutInCell="1" allowOverlap="1" wp14:anchorId="0B29EA42" wp14:editId="620C958E">
              <wp:simplePos x="0" y="0"/>
              <wp:positionH relativeFrom="column">
                <wp:posOffset>-220345</wp:posOffset>
              </wp:positionH>
              <wp:positionV relativeFrom="paragraph">
                <wp:posOffset>-122682</wp:posOffset>
              </wp:positionV>
              <wp:extent cx="2026823" cy="588245"/>
              <wp:effectExtent l="0" t="0" r="0" b="2540"/>
              <wp:wrapNone/>
              <wp:docPr id="6" name="Text Box 6"/>
              <wp:cNvGraphicFramePr/>
              <a:graphic xmlns:a="http://schemas.openxmlformats.org/drawingml/2006/main">
                <a:graphicData uri="http://schemas.microsoft.com/office/word/2010/wordprocessingShape">
                  <wps:wsp>
                    <wps:cNvSpPr txBox="1"/>
                    <wps:spPr>
                      <a:xfrm>
                        <a:off x="0" y="0"/>
                        <a:ext cx="2026823" cy="588245"/>
                      </a:xfrm>
                      <a:prstGeom prst="rect">
                        <a:avLst/>
                      </a:prstGeom>
                      <a:noFill/>
                      <a:ln w="6350">
                        <a:noFill/>
                      </a:ln>
                    </wps:spPr>
                    <wps:txbx>
                      <w:txbxContent>
                        <w:sdt>
                          <w:sdtPr>
                            <w:alias w:val="Flinders header logo"/>
                            <w:tag w:val="f-logo-header"/>
                            <w:id w:val="-996722946"/>
                            <w:lock w:val="sdtContentLocked"/>
                            <w15:appearance w15:val="hidden"/>
                          </w:sdtPr>
                          <w:sdtContent>
                            <w:p w14:paraId="343A5A19" w14:textId="77777777" w:rsidR="00336FB2" w:rsidRDefault="00336FB2" w:rsidP="00A75939">
                              <w:r>
                                <w:rPr>
                                  <w:noProof/>
                                </w:rPr>
                                <w:drawing>
                                  <wp:inline distT="0" distB="0" distL="0" distR="0" wp14:anchorId="75527B71" wp14:editId="78569482">
                                    <wp:extent cx="1461875" cy="427554"/>
                                    <wp:effectExtent l="0" t="0" r="5080" b="0"/>
                                    <wp:docPr id="526" name="Picture 526" descr="A picture containing text,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69" descr="A picture containing text, sign&#10;&#10;Description automatically generated"/>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476071" cy="431706"/>
                                            </a:xfrm>
                                            <a:prstGeom prst="rect">
                                              <a:avLst/>
                                            </a:prstGeom>
                                          </pic:spPr>
                                        </pic:pic>
                                      </a:graphicData>
                                    </a:graphic>
                                  </wp:inline>
                                </w:drawing>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29EA42" id="_x0000_t202" coordsize="21600,21600" o:spt="202" path="m,l,21600r21600,l21600,xe">
              <v:stroke joinstyle="miter"/>
              <v:path gradientshapeok="t" o:connecttype="rect"/>
            </v:shapetype>
            <v:shape id="Text Box 6" o:spid="_x0000_s1026" type="#_x0000_t202" style="position:absolute;margin-left:-17.35pt;margin-top:-9.65pt;width:159.6pt;height:46.3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" filled="f" stroked="f" strokeweight=".5pt">
              <v:textbox>
                <w:txbxContent>
                  <w:sdt>
                    <w:sdtPr>
                      <w:alias w:val="Flinders header logo"/>
                      <w:tag w:val="f-logo-header"/>
                      <w:id w:val="-996722946"/>
                      <w:lock w:val="sdtContentLocked"/>
                      <w15:appearance w15:val="hidden"/>
                    </w:sdtPr>
                    <w:sdtContent>
                      <w:p w14:paraId="343A5A19" w14:textId="77777777" w:rsidR="00336FB2" w:rsidRDefault="00336FB2" w:rsidP="00A75939">
                        <w:r>
                          <w:rPr>
                            <w:noProof/>
                          </w:rPr>
                          <w:drawing>
                            <wp:inline distT="0" distB="0" distL="0" distR="0" wp14:anchorId="75527B71" wp14:editId="78569482">
                              <wp:extent cx="1461875" cy="427554"/>
                              <wp:effectExtent l="0" t="0" r="5080" b="0"/>
                              <wp:docPr id="526" name="Picture 526" descr="A picture containing text,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69" descr="A picture containing text, sign&#10;&#10;Description automatically generated"/>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1476071" cy="431706"/>
                                      </a:xfrm>
                                      <a:prstGeom prst="rect">
                                        <a:avLst/>
                                      </a:prstGeom>
                                    </pic:spPr>
                                  </pic:pic>
                                </a:graphicData>
                              </a:graphic>
                            </wp:inline>
                          </w:drawing>
                        </w:r>
                      </w:p>
                    </w:sdtContent>
                  </w:sdt>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58586" w14:textId="77777777" w:rsidR="00424A4A" w:rsidRPr="000639D9" w:rsidRDefault="00AC3150" w:rsidP="000639D9">
    <w:r>
      <w:rPr>
        <w:noProof/>
      </w:rPr>
      <mc:AlternateContent>
        <mc:Choice Requires="wps">
          <w:drawing>
            <wp:anchor distT="0" distB="0" distL="114300" distR="114300" simplePos="0" relativeHeight="251678720" behindDoc="0" locked="0" layoutInCell="1" allowOverlap="1" wp14:anchorId="109E0B6B" wp14:editId="1A28C996">
              <wp:simplePos x="0" y="0"/>
              <wp:positionH relativeFrom="column">
                <wp:posOffset>-201295</wp:posOffset>
              </wp:positionH>
              <wp:positionV relativeFrom="paragraph">
                <wp:posOffset>-116078</wp:posOffset>
              </wp:positionV>
              <wp:extent cx="2026285" cy="588010"/>
              <wp:effectExtent l="0" t="0" r="0" b="2540"/>
              <wp:wrapNone/>
              <wp:docPr id="72" name="Text Box 72"/>
              <wp:cNvGraphicFramePr/>
              <a:graphic xmlns:a="http://schemas.openxmlformats.org/drawingml/2006/main">
                <a:graphicData uri="http://schemas.microsoft.com/office/word/2010/wordprocessingShape">
                  <wps:wsp>
                    <wps:cNvSpPr txBox="1"/>
                    <wps:spPr>
                      <a:xfrm>
                        <a:off x="0" y="0"/>
                        <a:ext cx="2026285" cy="588010"/>
                      </a:xfrm>
                      <a:prstGeom prst="rect">
                        <a:avLst/>
                      </a:prstGeom>
                      <a:noFill/>
                      <a:ln w="6350">
                        <a:noFill/>
                      </a:ln>
                    </wps:spPr>
                    <wps:txbx>
                      <w:txbxContent>
                        <w:sdt>
                          <w:sdtPr>
                            <w:alias w:val="Flinders header logo"/>
                            <w:tag w:val="f-logo-header"/>
                            <w:id w:val="1207531362"/>
                            <w:lock w:val="sdtContentLocked"/>
                            <w15:appearance w15:val="hidden"/>
                          </w:sdtPr>
                          <w:sdtContent>
                            <w:p w14:paraId="33C18AC8" w14:textId="77777777" w:rsidR="00C553E6" w:rsidRDefault="00C553E6">
                              <w:r>
                                <w:rPr>
                                  <w:noProof/>
                                </w:rPr>
                                <w:drawing>
                                  <wp:inline distT="0" distB="0" distL="0" distR="0" wp14:anchorId="189CAA46" wp14:editId="4D3D04E3">
                                    <wp:extent cx="1461875" cy="427554"/>
                                    <wp:effectExtent l="0" t="0" r="5080" b="0"/>
                                    <wp:docPr id="528" name="Picture 528" descr="A picture containing text,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69" descr="A picture containing text, sign&#10;&#10;Description automatically generated"/>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476071" cy="431706"/>
                                            </a:xfrm>
                                            <a:prstGeom prst="rect">
                                              <a:avLst/>
                                            </a:prstGeom>
                                          </pic:spPr>
                                        </pic:pic>
                                      </a:graphicData>
                                    </a:graphic>
                                  </wp:inline>
                                </w:drawing>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9E0B6B" id="_x0000_t202" coordsize="21600,21600" o:spt="202" path="m,l,21600r21600,l21600,xe">
              <v:stroke joinstyle="miter"/>
              <v:path gradientshapeok="t" o:connecttype="rect"/>
            </v:shapetype>
            <v:shape id="Text Box 72" o:spid="_x0000_s1029" type="#_x0000_t202" style="position:absolute;margin-left:-15.85pt;margin-top:-9.15pt;width:159.55pt;height:46.3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" filled="f" stroked="f" strokeweight=".5pt">
              <v:textbox>
                <w:txbxContent>
                  <w:sdt>
                    <w:sdtPr>
                      <w:alias w:val="Flinders header logo"/>
                      <w:tag w:val="f-logo-header"/>
                      <w:id w:val="1207531362"/>
                      <w:lock w:val="sdtContentLocked"/>
                      <w15:appearance w15:val="hidden"/>
                    </w:sdtPr>
                    <w:sdtContent>
                      <w:p w14:paraId="33C18AC8" w14:textId="77777777" w:rsidR="00C553E6" w:rsidRDefault="00C553E6">
                        <w:r>
                          <w:rPr>
                            <w:noProof/>
                          </w:rPr>
                          <w:drawing>
                            <wp:inline distT="0" distB="0" distL="0" distR="0" wp14:anchorId="189CAA46" wp14:editId="4D3D04E3">
                              <wp:extent cx="1461875" cy="427554"/>
                              <wp:effectExtent l="0" t="0" r="5080" b="0"/>
                              <wp:docPr id="528" name="Picture 528" descr="A picture containing text,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69" descr="A picture containing text, sign&#10;&#10;Description automatically generated"/>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1476071" cy="431706"/>
                                      </a:xfrm>
                                      <a:prstGeom prst="rect">
                                        <a:avLst/>
                                      </a:prstGeom>
                                    </pic:spPr>
                                  </pic:pic>
                                </a:graphicData>
                              </a:graphic>
                            </wp:inline>
                          </w:drawing>
                        </w:r>
                      </w:p>
                    </w:sdtContent>
                  </w:sdt>
                </w:txbxContent>
              </v:textbox>
            </v:shape>
          </w:pict>
        </mc:Fallback>
      </mc:AlternateContent>
    </w:r>
    <w:r w:rsidR="006F3C95" w:rsidRPr="001F3C82">
      <w:rPr>
        <w:noProof/>
      </w:rPr>
      <mc:AlternateContent>
        <mc:Choice Requires="wps">
          <w:drawing>
            <wp:anchor distT="0" distB="0" distL="114300" distR="114300" simplePos="0" relativeHeight="251700224" behindDoc="0" locked="1" layoutInCell="1" allowOverlap="1" wp14:anchorId="29CA3E6F" wp14:editId="4EC9F1FA">
              <wp:simplePos x="0" y="0"/>
              <wp:positionH relativeFrom="margin">
                <wp:posOffset>-102870</wp:posOffset>
              </wp:positionH>
              <wp:positionV relativeFrom="page">
                <wp:posOffset>10010775</wp:posOffset>
              </wp:positionV>
              <wp:extent cx="5252085" cy="471170"/>
              <wp:effectExtent l="0" t="0" r="0" b="5080"/>
              <wp:wrapNone/>
              <wp:docPr id="14" name="Text Box 14"/>
              <wp:cNvGraphicFramePr/>
              <a:graphic xmlns:a="http://schemas.openxmlformats.org/drawingml/2006/main">
                <a:graphicData uri="http://schemas.microsoft.com/office/word/2010/wordprocessingShape">
                  <wps:wsp>
                    <wps:cNvSpPr txBox="1"/>
                    <wps:spPr>
                      <a:xfrm>
                        <a:off x="0" y="0"/>
                        <a:ext cx="5252085" cy="471170"/>
                      </a:xfrm>
                      <a:prstGeom prst="rect">
                        <a:avLst/>
                      </a:prstGeom>
                      <a:noFill/>
                      <a:ln w="6350">
                        <a:noFill/>
                      </a:ln>
                    </wps:spPr>
                    <wps:txbx>
                      <w:txbxContent>
                        <w:sdt>
                          <w:sdtPr>
                            <w:alias w:val="Footer text"/>
                            <w:tag w:val="footer"/>
                            <w:id w:val="-2060854565"/>
                          </w:sdtPr>
                          <w:sdtContent>
                            <w:p w14:paraId="4D2246CE" w14:textId="5A48BFFB" w:rsidR="0003191E" w:rsidRDefault="0003191E" w:rsidP="0003191E">
                              <w:pPr>
                                <w:pStyle w:val="Flindersfootertext"/>
                              </w:pPr>
                              <w:r>
                                <w:t xml:space="preserve">          </w:t>
                              </w:r>
                              <w:r w:rsidRPr="00E50B0C">
                                <w:rPr>
                                  <w:rStyle w:val="abn-cricostext"/>
                                </w:rPr>
                                <w:t>ABN: 65 542 596 200    CRICOS No: 00114A</w:t>
                              </w:r>
                            </w:p>
                          </w:sdtContent>
                        </w:sdt>
                        <w:p w14:paraId="37032840" w14:textId="77777777" w:rsidR="006F3C95" w:rsidRDefault="006F3C95" w:rsidP="006F3C95">
                          <w:pPr>
                            <w:pStyle w:val="Flindersfootertex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CA3E6F" id="Text Box 14" o:spid="_x0000_s1030" type="#_x0000_t202" style="position:absolute;margin-left:-8.1pt;margin-top:788.25pt;width:413.55pt;height:37.1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" filled="f" stroked="f" strokeweight=".5pt">
              <v:textbox>
                <w:txbxContent>
                  <w:sdt>
                    <w:sdtPr>
                      <w:alias w:val="Footer text"/>
                      <w:tag w:val="footer"/>
                      <w:id w:val="-2060854565"/>
                    </w:sdtPr>
                    <w:sdtContent>
                      <w:p w14:paraId="4D2246CE" w14:textId="5A48BFFB" w:rsidR="0003191E" w:rsidRDefault="0003191E" w:rsidP="0003191E">
                        <w:pPr>
                          <w:pStyle w:val="Flindersfootertext"/>
                        </w:pPr>
                        <w:r>
                          <w:t xml:space="preserve">          </w:t>
                        </w:r>
                        <w:r w:rsidRPr="00E50B0C">
                          <w:rPr>
                            <w:rStyle w:val="abn-cricostext"/>
                          </w:rPr>
                          <w:t>ABN: 65 542 596 200    CRICOS No: 00114A</w:t>
                        </w:r>
                      </w:p>
                    </w:sdtContent>
                  </w:sdt>
                  <w:p w14:paraId="37032840" w14:textId="77777777" w:rsidR="006F3C95" w:rsidRDefault="006F3C95" w:rsidP="006F3C95">
                    <w:pPr>
                      <w:pStyle w:val="Flindersfootertext"/>
                    </w:pPr>
                  </w:p>
                </w:txbxContent>
              </v:textbox>
              <w10:wrap anchorx="margin" anchory="page"/>
              <w10:anchorlock/>
            </v:shape>
          </w:pict>
        </mc:Fallback>
      </mc:AlternateContent>
    </w:r>
    <w:r w:rsidR="00467416" w:rsidRPr="001F3C82">
      <w:rPr>
        <w:noProof/>
      </w:rPr>
      <mc:AlternateContent>
        <mc:Choice Requires="wps">
          <w:drawing>
            <wp:anchor distT="0" distB="0" distL="114300" distR="114300" simplePos="0" relativeHeight="251671552" behindDoc="0" locked="1" layoutInCell="1" allowOverlap="1" wp14:anchorId="3454F2DD" wp14:editId="39F5E978">
              <wp:simplePos x="0" y="0"/>
              <wp:positionH relativeFrom="margin">
                <wp:posOffset>3304540</wp:posOffset>
              </wp:positionH>
              <wp:positionV relativeFrom="page">
                <wp:posOffset>594360</wp:posOffset>
              </wp:positionV>
              <wp:extent cx="2512060" cy="863600"/>
              <wp:effectExtent l="0" t="0" r="2540" b="0"/>
              <wp:wrapNone/>
              <wp:docPr id="9" name="Text Box 9"/>
              <wp:cNvGraphicFramePr/>
              <a:graphic xmlns:a="http://schemas.openxmlformats.org/drawingml/2006/main">
                <a:graphicData uri="http://schemas.microsoft.com/office/word/2010/wordprocessingShape">
                  <wps:wsp>
                    <wps:cNvSpPr txBox="1"/>
                    <wps:spPr>
                      <a:xfrm>
                        <a:off x="0" y="0"/>
                        <a:ext cx="2512060" cy="863600"/>
                      </a:xfrm>
                      <a:prstGeom prst="rect">
                        <a:avLst/>
                      </a:prstGeom>
                      <a:noFill/>
                      <a:ln w="6350">
                        <a:noFill/>
                      </a:ln>
                    </wps:spPr>
                    <wps:txbx>
                      <w:txbxContent>
                        <w:sdt>
                          <w:sdtPr>
                            <w:rPr>
                              <w:b w:val="0"/>
                              <w:bCs/>
                            </w:rPr>
                            <w:alias w:val="Letterhead header"/>
                            <w:tag w:val="lh-header"/>
                            <w:id w:val="1498771402"/>
                            <w:lock w:val="sdtLocked"/>
                          </w:sdtPr>
                          <w:sdtContent>
                            <w:p w14:paraId="22B55369" w14:textId="77777777" w:rsidR="003A0999" w:rsidRPr="0003191E" w:rsidRDefault="003105AE" w:rsidP="0003191E">
                              <w:pPr>
                                <w:pStyle w:val="FlindersLHaddresstitle"/>
                              </w:pPr>
                              <w:r>
                                <w:t>Vera Weisbecker</w:t>
                              </w:r>
                            </w:p>
                            <w:p w14:paraId="214DB93D" w14:textId="77777777" w:rsidR="003105AE" w:rsidRDefault="003105AE" w:rsidP="0003191E">
                              <w:pPr>
                                <w:pStyle w:val="FlindersLHaddresstext"/>
                              </w:pPr>
                              <w:r>
                                <w:t>Associate Professor</w:t>
                              </w:r>
                            </w:p>
                            <w:p w14:paraId="3DC827AF" w14:textId="77777777" w:rsidR="003105AE" w:rsidRDefault="003105AE" w:rsidP="0003191E">
                              <w:pPr>
                                <w:pStyle w:val="FlindersLHaddresstext"/>
                              </w:pPr>
                              <w:r>
                                <w:t>Evolutionary Biology</w:t>
                              </w:r>
                            </w:p>
                            <w:p w14:paraId="42A74C33" w14:textId="77777777" w:rsidR="003105AE" w:rsidRDefault="003105AE" w:rsidP="0003191E">
                              <w:pPr>
                                <w:pStyle w:val="FlindersLHaddresstext"/>
                              </w:pPr>
                              <w:r>
                                <w:t>College of Science and Engineering</w:t>
                              </w:r>
                            </w:p>
                            <w:p w14:paraId="27232263" w14:textId="77777777" w:rsidR="00921608" w:rsidRDefault="00711B73" w:rsidP="0003191E">
                              <w:pPr>
                                <w:pStyle w:val="FlindersLHaddresstext"/>
                              </w:pPr>
                              <w:r>
                                <w:t>Sturt Road, Bedford Park SA 5042</w:t>
                              </w:r>
                            </w:p>
                            <w:p w14:paraId="09EAEBFC" w14:textId="77777777" w:rsidR="00711B73" w:rsidRDefault="00711B73" w:rsidP="0003191E">
                              <w:pPr>
                                <w:pStyle w:val="FlindersLHaddresstext"/>
                              </w:pPr>
                              <w:r>
                                <w:t>GPO Box 210</w:t>
                              </w:r>
                              <w:r w:rsidR="00F93A07">
                                <w:t>0</w:t>
                              </w:r>
                              <w:r>
                                <w:t xml:space="preserve"> Adelaide SA 5001</w:t>
                              </w:r>
                            </w:p>
                            <w:p w14:paraId="146BE8FC" w14:textId="77777777" w:rsidR="00596E1D" w:rsidRDefault="00EE67AD" w:rsidP="002A7E5C">
                              <w:pPr>
                                <w:pStyle w:val="FlindersLHaddresstext"/>
                              </w:pPr>
                              <w:r w:rsidRPr="00E50B0C">
                                <w:t xml:space="preserve">P: +61 8 </w:t>
                              </w:r>
                              <w:r w:rsidR="004B65BF">
                                <w:t>8</w:t>
                              </w:r>
                              <w:r w:rsidR="00711B73">
                                <w:t xml:space="preserve">201 </w:t>
                              </w:r>
                              <w:r w:rsidR="003105AE">
                                <w:t>2724</w:t>
                              </w:r>
                            </w:p>
                            <w:p w14:paraId="0AD5B523" w14:textId="77777777" w:rsidR="00EE67AD" w:rsidRPr="00E50B0C" w:rsidRDefault="003105AE" w:rsidP="00921608">
                              <w:pPr>
                                <w:pStyle w:val="FlindersLHaddresstext"/>
                              </w:pPr>
                              <w:r>
                                <w:t>vera.weisbecker@flinders.edu.au</w:t>
                              </w:r>
                            </w:p>
                            <w:p w14:paraId="4392ABEC" w14:textId="77777777" w:rsidR="00467416" w:rsidRPr="00E50B0C" w:rsidRDefault="00000000" w:rsidP="0003191E">
                              <w:pPr>
                                <w:pStyle w:val="FlindersLHaddresstext"/>
                              </w:pP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54F2DD" id="Text Box 9" o:spid="_x0000_s1031" type="#_x0000_t202" style="position:absolute;margin-left:260.2pt;margin-top:46.8pt;width:197.8pt;height:68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" filled="f" stroked="f" strokeweight=".5pt">
              <v:textbox inset="0,0,0,0">
                <w:txbxContent>
                  <w:sdt>
                    <w:sdtPr>
                      <w:rPr>
                        <w:b w:val="0"/>
                        <w:bCs/>
                      </w:rPr>
                      <w:alias w:val="Letterhead header"/>
                      <w:tag w:val="lh-header"/>
                      <w:id w:val="1498771402"/>
                      <w:lock w:val="sdtLocked"/>
                    </w:sdtPr>
                    <w:sdtContent>
                      <w:p w14:paraId="22B55369" w14:textId="77777777" w:rsidR="003A0999" w:rsidRPr="0003191E" w:rsidRDefault="003105AE" w:rsidP="0003191E">
                        <w:pPr>
                          <w:pStyle w:val="FlindersLHaddresstitle"/>
                        </w:pPr>
                        <w:r>
                          <w:t>Vera Weisbecker</w:t>
                        </w:r>
                      </w:p>
                      <w:p w14:paraId="214DB93D" w14:textId="77777777" w:rsidR="003105AE" w:rsidRDefault="003105AE" w:rsidP="0003191E">
                        <w:pPr>
                          <w:pStyle w:val="FlindersLHaddresstext"/>
                        </w:pPr>
                        <w:r>
                          <w:t>Associate Professor</w:t>
                        </w:r>
                      </w:p>
                      <w:p w14:paraId="3DC827AF" w14:textId="77777777" w:rsidR="003105AE" w:rsidRDefault="003105AE" w:rsidP="0003191E">
                        <w:pPr>
                          <w:pStyle w:val="FlindersLHaddresstext"/>
                        </w:pPr>
                        <w:r>
                          <w:t>Evolutionary Biology</w:t>
                        </w:r>
                      </w:p>
                      <w:p w14:paraId="42A74C33" w14:textId="77777777" w:rsidR="003105AE" w:rsidRDefault="003105AE" w:rsidP="0003191E">
                        <w:pPr>
                          <w:pStyle w:val="FlindersLHaddresstext"/>
                        </w:pPr>
                        <w:r>
                          <w:t>College of Science and Engineering</w:t>
                        </w:r>
                      </w:p>
                      <w:p w14:paraId="27232263" w14:textId="77777777" w:rsidR="00921608" w:rsidRDefault="00711B73" w:rsidP="0003191E">
                        <w:pPr>
                          <w:pStyle w:val="FlindersLHaddresstext"/>
                        </w:pPr>
                        <w:r>
                          <w:t>Sturt Road, Bedford Park SA 5042</w:t>
                        </w:r>
                      </w:p>
                      <w:p w14:paraId="09EAEBFC" w14:textId="77777777" w:rsidR="00711B73" w:rsidRDefault="00711B73" w:rsidP="0003191E">
                        <w:pPr>
                          <w:pStyle w:val="FlindersLHaddresstext"/>
                        </w:pPr>
                        <w:r>
                          <w:t>GPO Box 210</w:t>
                        </w:r>
                        <w:r w:rsidR="00F93A07">
                          <w:t>0</w:t>
                        </w:r>
                        <w:r>
                          <w:t xml:space="preserve"> Adelaide SA 5001</w:t>
                        </w:r>
                      </w:p>
                      <w:p w14:paraId="146BE8FC" w14:textId="77777777" w:rsidR="00596E1D" w:rsidRDefault="00EE67AD" w:rsidP="002A7E5C">
                        <w:pPr>
                          <w:pStyle w:val="FlindersLHaddresstext"/>
                        </w:pPr>
                        <w:r w:rsidRPr="00E50B0C">
                          <w:t xml:space="preserve">P: +61 8 </w:t>
                        </w:r>
                        <w:r w:rsidR="004B65BF">
                          <w:t>8</w:t>
                        </w:r>
                        <w:r w:rsidR="00711B73">
                          <w:t xml:space="preserve">201 </w:t>
                        </w:r>
                        <w:r w:rsidR="003105AE">
                          <w:t>2724</w:t>
                        </w:r>
                      </w:p>
                      <w:p w14:paraId="0AD5B523" w14:textId="77777777" w:rsidR="00EE67AD" w:rsidRPr="00E50B0C" w:rsidRDefault="003105AE" w:rsidP="00921608">
                        <w:pPr>
                          <w:pStyle w:val="FlindersLHaddresstext"/>
                        </w:pPr>
                        <w:r>
                          <w:t>vera.weisbecker@flinders.edu.au</w:t>
                        </w:r>
                      </w:p>
                      <w:p w14:paraId="4392ABEC" w14:textId="77777777" w:rsidR="00467416" w:rsidRPr="00E50B0C" w:rsidRDefault="00000000" w:rsidP="0003191E">
                        <w:pPr>
                          <w:pStyle w:val="FlindersLHaddresstext"/>
                        </w:pPr>
                      </w:p>
                    </w:sdtContent>
                  </w:sdt>
                </w:txbxContent>
              </v:textbox>
              <w10:wrap anchorx="margin" anchory="page"/>
              <w10:anchorlock/>
            </v:shape>
          </w:pict>
        </mc:Fallback>
      </mc:AlternateContent>
    </w:r>
  </w:p>
  <w:p w14:paraId="68B024FE" w14:textId="77777777" w:rsidR="00424A4A" w:rsidRDefault="00424A4A" w:rsidP="000639D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26619B"/>
    <w:multiLevelType w:val="hybridMultilevel"/>
    <w:tmpl w:val="99480188"/>
    <w:lvl w:ilvl="0" w:tplc="49E64908">
      <w:start w:val="1"/>
      <w:numFmt w:val="bullet"/>
      <w:lvlText w:val=""/>
      <w:lvlJc w:val="left"/>
      <w:pPr>
        <w:ind w:left="1531" w:hanging="307"/>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877832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LockTheme/>
  <w:styleLockQFSet/>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B95"/>
    <w:rsid w:val="0003191E"/>
    <w:rsid w:val="000639D9"/>
    <w:rsid w:val="001270BE"/>
    <w:rsid w:val="00132FDF"/>
    <w:rsid w:val="00175C2B"/>
    <w:rsid w:val="00193AB2"/>
    <w:rsid w:val="001D523D"/>
    <w:rsid w:val="001F3C82"/>
    <w:rsid w:val="002236A9"/>
    <w:rsid w:val="00223AAF"/>
    <w:rsid w:val="00224A82"/>
    <w:rsid w:val="002A499C"/>
    <w:rsid w:val="002A7E5C"/>
    <w:rsid w:val="002C70E1"/>
    <w:rsid w:val="003105AE"/>
    <w:rsid w:val="00336FB2"/>
    <w:rsid w:val="0035674B"/>
    <w:rsid w:val="00356753"/>
    <w:rsid w:val="003807FD"/>
    <w:rsid w:val="003858EE"/>
    <w:rsid w:val="003A0999"/>
    <w:rsid w:val="003C08F9"/>
    <w:rsid w:val="003D39B5"/>
    <w:rsid w:val="003E26B8"/>
    <w:rsid w:val="00416F42"/>
    <w:rsid w:val="00424A4A"/>
    <w:rsid w:val="00433DE7"/>
    <w:rsid w:val="00450457"/>
    <w:rsid w:val="00453733"/>
    <w:rsid w:val="00467416"/>
    <w:rsid w:val="0047715E"/>
    <w:rsid w:val="00477F32"/>
    <w:rsid w:val="00491FE7"/>
    <w:rsid w:val="004A2219"/>
    <w:rsid w:val="004B65BF"/>
    <w:rsid w:val="004C5227"/>
    <w:rsid w:val="004F3521"/>
    <w:rsid w:val="00536B95"/>
    <w:rsid w:val="00547958"/>
    <w:rsid w:val="005502A2"/>
    <w:rsid w:val="005676F0"/>
    <w:rsid w:val="00596E1D"/>
    <w:rsid w:val="005D2E1A"/>
    <w:rsid w:val="005E73C2"/>
    <w:rsid w:val="00600B08"/>
    <w:rsid w:val="0061439A"/>
    <w:rsid w:val="00622025"/>
    <w:rsid w:val="00641A95"/>
    <w:rsid w:val="0064396F"/>
    <w:rsid w:val="00672054"/>
    <w:rsid w:val="00685A11"/>
    <w:rsid w:val="006924BE"/>
    <w:rsid w:val="006F2463"/>
    <w:rsid w:val="006F3C95"/>
    <w:rsid w:val="006F4C8A"/>
    <w:rsid w:val="00704910"/>
    <w:rsid w:val="00711B73"/>
    <w:rsid w:val="00795205"/>
    <w:rsid w:val="007B5AAF"/>
    <w:rsid w:val="007C22C3"/>
    <w:rsid w:val="007C3875"/>
    <w:rsid w:val="00806112"/>
    <w:rsid w:val="008144FE"/>
    <w:rsid w:val="0082798E"/>
    <w:rsid w:val="00832D58"/>
    <w:rsid w:val="00832E82"/>
    <w:rsid w:val="0085786D"/>
    <w:rsid w:val="008A491D"/>
    <w:rsid w:val="00921608"/>
    <w:rsid w:val="009226EF"/>
    <w:rsid w:val="00925C7E"/>
    <w:rsid w:val="00942C92"/>
    <w:rsid w:val="00954CD5"/>
    <w:rsid w:val="009673EC"/>
    <w:rsid w:val="0097622F"/>
    <w:rsid w:val="00981269"/>
    <w:rsid w:val="009B4F17"/>
    <w:rsid w:val="009F27C9"/>
    <w:rsid w:val="00A26355"/>
    <w:rsid w:val="00A56964"/>
    <w:rsid w:val="00A61ADA"/>
    <w:rsid w:val="00A75939"/>
    <w:rsid w:val="00A80134"/>
    <w:rsid w:val="00A834C3"/>
    <w:rsid w:val="00A93D56"/>
    <w:rsid w:val="00A94511"/>
    <w:rsid w:val="00AB01B2"/>
    <w:rsid w:val="00AB2D20"/>
    <w:rsid w:val="00AC3150"/>
    <w:rsid w:val="00AF37ED"/>
    <w:rsid w:val="00AF4BFB"/>
    <w:rsid w:val="00AF5EBF"/>
    <w:rsid w:val="00B232DD"/>
    <w:rsid w:val="00B371AE"/>
    <w:rsid w:val="00B50BA1"/>
    <w:rsid w:val="00B82DE9"/>
    <w:rsid w:val="00B938F6"/>
    <w:rsid w:val="00BB32C2"/>
    <w:rsid w:val="00C553E6"/>
    <w:rsid w:val="00C73A08"/>
    <w:rsid w:val="00C73BFA"/>
    <w:rsid w:val="00C770F7"/>
    <w:rsid w:val="00C779CD"/>
    <w:rsid w:val="00D15AA4"/>
    <w:rsid w:val="00D711DE"/>
    <w:rsid w:val="00DA63BE"/>
    <w:rsid w:val="00DB3867"/>
    <w:rsid w:val="00DD504D"/>
    <w:rsid w:val="00E016C0"/>
    <w:rsid w:val="00E50B0C"/>
    <w:rsid w:val="00EB3F32"/>
    <w:rsid w:val="00EC75F5"/>
    <w:rsid w:val="00EE67AD"/>
    <w:rsid w:val="00EF3C88"/>
    <w:rsid w:val="00F12BAA"/>
    <w:rsid w:val="00F31C1C"/>
    <w:rsid w:val="00F36BE8"/>
    <w:rsid w:val="00F77B8B"/>
    <w:rsid w:val="00F83CDD"/>
    <w:rsid w:val="00F909A5"/>
    <w:rsid w:val="00F93A07"/>
    <w:rsid w:val="00FE2D95"/>
    <w:rsid w:val="00FF312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9BDEA9"/>
  <w15:chartTrackingRefBased/>
  <w15:docId w15:val="{2166892C-54F1-49FF-A818-25CF2F5FD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1" w:defUIPriority="99" w:defSemiHidden="0" w:defUnhideWhenUsed="0" w:defQFormat="0" w:count="376">
    <w:lsdException w:name="Normal" w:locked="0"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locked="0" w:semiHidden="1" w:unhideWhenUsed="1"/>
    <w:lsdException w:name="footer" w:locked="0"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locked="0"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icParagraph">
    <w:name w:val="[Basic Paragraph]"/>
    <w:basedOn w:val="Normal"/>
    <w:uiPriority w:val="99"/>
    <w:locked/>
    <w:rsid w:val="00942C92"/>
    <w:pPr>
      <w:autoSpaceDE w:val="0"/>
      <w:autoSpaceDN w:val="0"/>
      <w:adjustRightInd w:val="0"/>
      <w:spacing w:line="288" w:lineRule="auto"/>
      <w:textAlignment w:val="center"/>
    </w:pPr>
    <w:rPr>
      <w:rFonts w:ascii="Minion Pro" w:hAnsi="Minion Pro" w:cs="Minion Pro"/>
      <w:color w:val="000000"/>
      <w:lang w:val="en-US"/>
    </w:rPr>
  </w:style>
  <w:style w:type="paragraph" w:styleId="Header">
    <w:name w:val="header"/>
    <w:basedOn w:val="Normal"/>
    <w:link w:val="HeaderChar"/>
    <w:uiPriority w:val="99"/>
    <w:unhideWhenUsed/>
    <w:locked/>
    <w:rsid w:val="00942C92"/>
    <w:pPr>
      <w:tabs>
        <w:tab w:val="center" w:pos="4513"/>
        <w:tab w:val="right" w:pos="9026"/>
      </w:tabs>
    </w:pPr>
  </w:style>
  <w:style w:type="character" w:customStyle="1" w:styleId="HeaderChar">
    <w:name w:val="Header Char"/>
    <w:basedOn w:val="DefaultParagraphFont"/>
    <w:link w:val="Header"/>
    <w:uiPriority w:val="99"/>
    <w:rsid w:val="00942C92"/>
  </w:style>
  <w:style w:type="paragraph" w:styleId="Footer">
    <w:name w:val="footer"/>
    <w:basedOn w:val="Normal"/>
    <w:link w:val="FooterChar"/>
    <w:uiPriority w:val="99"/>
    <w:unhideWhenUsed/>
    <w:locked/>
    <w:rsid w:val="00942C92"/>
    <w:pPr>
      <w:tabs>
        <w:tab w:val="center" w:pos="4513"/>
        <w:tab w:val="right" w:pos="9026"/>
      </w:tabs>
    </w:pPr>
  </w:style>
  <w:style w:type="character" w:customStyle="1" w:styleId="FooterChar">
    <w:name w:val="Footer Char"/>
    <w:basedOn w:val="DefaultParagraphFont"/>
    <w:link w:val="Footer"/>
    <w:uiPriority w:val="99"/>
    <w:rsid w:val="00942C92"/>
  </w:style>
  <w:style w:type="table" w:styleId="TableGrid">
    <w:name w:val="Table Grid"/>
    <w:basedOn w:val="TableNormal"/>
    <w:uiPriority w:val="39"/>
    <w:locked/>
    <w:rsid w:val="00942C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locked/>
    <w:rsid w:val="00942C9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Flinderstabletext">
    <w:name w:val="Flinders table text"/>
    <w:basedOn w:val="BasicParagraph"/>
    <w:autoRedefine/>
    <w:qFormat/>
    <w:rsid w:val="008A491D"/>
    <w:pPr>
      <w:framePr w:hSpace="181" w:wrap="around" w:vAnchor="page" w:hAnchor="margin" w:x="-180" w:y="2666"/>
      <w:spacing w:before="80" w:after="20"/>
    </w:pPr>
    <w:rPr>
      <w:rFonts w:ascii="Arial" w:hAnsi="Arial" w:cs="Arial"/>
      <w:b/>
      <w:bCs/>
      <w:color w:val="000000" w:themeColor="text1"/>
      <w:sz w:val="19"/>
      <w:szCs w:val="21"/>
    </w:rPr>
  </w:style>
  <w:style w:type="paragraph" w:customStyle="1" w:styleId="Flindersbodytext">
    <w:name w:val="Flinders body text"/>
    <w:basedOn w:val="BasicParagraph"/>
    <w:autoRedefine/>
    <w:qFormat/>
    <w:rsid w:val="00FF3126"/>
    <w:pPr>
      <w:spacing w:line="240" w:lineRule="auto"/>
      <w:ind w:left="-154" w:right="559"/>
    </w:pPr>
    <w:rPr>
      <w:rFonts w:ascii="Arial" w:hAnsi="Arial" w:cs="Arial"/>
      <w:color w:val="000000" w:themeColor="text1"/>
      <w:sz w:val="22"/>
      <w:szCs w:val="22"/>
    </w:rPr>
  </w:style>
  <w:style w:type="paragraph" w:customStyle="1" w:styleId="Flinderstemplatetitle">
    <w:name w:val="Flinders template title"/>
    <w:basedOn w:val="Normal"/>
    <w:autoRedefine/>
    <w:qFormat/>
    <w:rsid w:val="00B938F6"/>
    <w:rPr>
      <w:rFonts w:ascii="Arial" w:hAnsi="Arial" w:cs="Circular Std Medium"/>
      <w:b/>
      <w:color w:val="000000" w:themeColor="text1"/>
      <w:sz w:val="18"/>
      <w:szCs w:val="18"/>
    </w:rPr>
  </w:style>
  <w:style w:type="paragraph" w:customStyle="1" w:styleId="Flindersfootertext">
    <w:name w:val="Flinders footer text"/>
    <w:basedOn w:val="BasicParagraph"/>
    <w:autoRedefine/>
    <w:qFormat/>
    <w:rsid w:val="00C553E6"/>
    <w:pPr>
      <w:ind w:left="-154"/>
    </w:pPr>
    <w:rPr>
      <w:rFonts w:ascii="Arial" w:hAnsi="Arial" w:cs="Circular Std Medium"/>
      <w:b/>
      <w:color w:val="000000" w:themeColor="text1"/>
      <w:sz w:val="15"/>
      <w:szCs w:val="15"/>
    </w:rPr>
  </w:style>
  <w:style w:type="character" w:styleId="PlaceholderText">
    <w:name w:val="Placeholder Text"/>
    <w:basedOn w:val="DefaultParagraphFont"/>
    <w:uiPriority w:val="99"/>
    <w:semiHidden/>
    <w:locked/>
    <w:rsid w:val="00AF4BFB"/>
    <w:rPr>
      <w:color w:val="808080"/>
    </w:rPr>
  </w:style>
  <w:style w:type="character" w:styleId="Hyperlink">
    <w:name w:val="Hyperlink"/>
    <w:basedOn w:val="DefaultParagraphFont"/>
    <w:uiPriority w:val="99"/>
    <w:unhideWhenUsed/>
    <w:locked/>
    <w:rsid w:val="008144FE"/>
    <w:rPr>
      <w:color w:val="0563C1" w:themeColor="hyperlink"/>
      <w:u w:val="single"/>
    </w:rPr>
  </w:style>
  <w:style w:type="character" w:styleId="UnresolvedMention">
    <w:name w:val="Unresolved Mention"/>
    <w:basedOn w:val="DefaultParagraphFont"/>
    <w:uiPriority w:val="99"/>
    <w:semiHidden/>
    <w:unhideWhenUsed/>
    <w:locked/>
    <w:rsid w:val="008144FE"/>
    <w:rPr>
      <w:color w:val="605E5C"/>
      <w:shd w:val="clear" w:color="auto" w:fill="E1DFDD"/>
    </w:rPr>
  </w:style>
  <w:style w:type="paragraph" w:customStyle="1" w:styleId="Flindersyellowcoverheading">
    <w:name w:val="Flinders yellow cover heading"/>
    <w:basedOn w:val="Normal"/>
    <w:autoRedefine/>
    <w:qFormat/>
    <w:rsid w:val="00356753"/>
    <w:pPr>
      <w:jc w:val="center"/>
    </w:pPr>
    <w:rPr>
      <w:rFonts w:ascii="Circular Std Medium" w:hAnsi="Circular Std Medium" w:cs="Circular Std Medium"/>
      <w:color w:val="FFFFFF" w:themeColor="background1"/>
      <w:sz w:val="76"/>
      <w:szCs w:val="76"/>
      <w:lang w:val="en-GB"/>
    </w:rPr>
  </w:style>
  <w:style w:type="paragraph" w:customStyle="1" w:styleId="FlindersletterheadaddressTO">
    <w:name w:val="Flinders letterhead address TO"/>
    <w:basedOn w:val="Flindersbodytext"/>
    <w:autoRedefine/>
    <w:qFormat/>
    <w:rsid w:val="00981269"/>
  </w:style>
  <w:style w:type="character" w:customStyle="1" w:styleId="abn-cricostext">
    <w:name w:val="abn-cricos text"/>
    <w:basedOn w:val="DefaultParagraphFont"/>
    <w:uiPriority w:val="1"/>
    <w:qFormat/>
    <w:rsid w:val="00E50B0C"/>
    <w:rPr>
      <w:color w:val="808080"/>
      <w:sz w:val="11"/>
      <w:szCs w:val="11"/>
    </w:rPr>
  </w:style>
  <w:style w:type="paragraph" w:customStyle="1" w:styleId="FlindersLHaddresstitle">
    <w:name w:val="Flinders LH address title"/>
    <w:basedOn w:val="Flinderstemplatetitle"/>
    <w:rsid w:val="0003191E"/>
    <w:pPr>
      <w:jc w:val="right"/>
    </w:pPr>
    <w:rPr>
      <w:sz w:val="14"/>
      <w:szCs w:val="14"/>
    </w:rPr>
  </w:style>
  <w:style w:type="paragraph" w:customStyle="1" w:styleId="FlindersLHaddresstext">
    <w:name w:val="Flinders LH address text"/>
    <w:basedOn w:val="FlindersLHaddresstitle"/>
    <w:qFormat/>
    <w:rsid w:val="00E50B0C"/>
    <w:rPr>
      <w:b w:val="0"/>
      <w:bCs/>
    </w:rPr>
  </w:style>
  <w:style w:type="character" w:customStyle="1" w:styleId="FlindersbodytextBOLD">
    <w:name w:val="Flinders body text BOLD"/>
    <w:basedOn w:val="DefaultParagraphFont"/>
    <w:uiPriority w:val="1"/>
    <w:qFormat/>
    <w:rsid w:val="00F83CD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3" Type="http://schemas.openxmlformats.org/officeDocument/2006/relationships/hyperlink" Target="file:///\\TheSynology\home\Drive\MTM_WIP\Showpony\30%20June%202022\Flinders\Flinders.edu.au" TargetMode="External"/><Relationship Id="rId2" Type="http://schemas.openxmlformats.org/officeDocument/2006/relationships/image" Target="media/image30.png"/><Relationship Id="rId1" Type="http://schemas.openxmlformats.org/officeDocument/2006/relationships/image" Target="media/image3.png"/><Relationship Id="rId4" Type="http://schemas.openxmlformats.org/officeDocument/2006/relationships/hyperlink" Target="file:///\\TheSynology\home\Drive\MTM_WIP\Showpony\30%20June%202022\Flinders\Flinders.edu.au" TargetMode="External"/></Relationships>
</file>

<file path=word/_rels/footer2.xml.rels><?xml version="1.0" encoding="UTF-8" standalone="yes"?>
<Relationships xmlns="http://schemas.openxmlformats.org/package/2006/relationships"><Relationship Id="rId2" Type="http://schemas.openxmlformats.org/officeDocument/2006/relationships/image" Target="media/image30.png"/><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0.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20.pn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eis0022\AppData\Roaming\Microsoft\Templates\Flinders_letterhea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lcf76f155ced4ddcb4097134ff3c332f xmlns="444f47f8-a0af-4370-ae0c-ebcd992c8d81">
      <Terms xmlns="http://schemas.microsoft.com/office/infopath/2007/PartnerControls"/>
    </lcf76f155ced4ddcb4097134ff3c332f>
    <_ip_UnifiedCompliancePolicyProperties xmlns="http://schemas.microsoft.com/sharepoint/v3" xsi:nil="true"/>
    <TaxCatchAll xmlns="81d85bb2-cd98-493a-8b66-4d474912ddb8"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8A699085C93E2440928194E725732E2F" ma:contentTypeVersion="18" ma:contentTypeDescription="Create a new document." ma:contentTypeScope="" ma:versionID="4b7af4d81049cb833b0871692b393792">
  <xsd:schema xmlns:xsd="http://www.w3.org/2001/XMLSchema" xmlns:xs="http://www.w3.org/2001/XMLSchema" xmlns:p="http://schemas.microsoft.com/office/2006/metadata/properties" xmlns:ns1="http://schemas.microsoft.com/sharepoint/v3" xmlns:ns2="444f47f8-a0af-4370-ae0c-ebcd992c8d81" xmlns:ns3="81d85bb2-cd98-493a-8b66-4d474912ddb8" targetNamespace="http://schemas.microsoft.com/office/2006/metadata/properties" ma:root="true" ma:fieldsID="74b3eabd232b98a73c5293c6d5223c63" ns1:_="" ns2:_="" ns3:_="">
    <xsd:import namespace="http://schemas.microsoft.com/sharepoint/v3"/>
    <xsd:import namespace="444f47f8-a0af-4370-ae0c-ebcd992c8d81"/>
    <xsd:import namespace="81d85bb2-cd98-493a-8b66-4d474912ddb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1:_ip_UnifiedCompliancePolicyProperties" minOccurs="0"/>
                <xsd:element ref="ns1:_ip_UnifiedCompliancePolicyUIAction"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7" nillable="true" ma:displayName="Unified Compliance Policy Properties" ma:hidden="true" ma:internalName="_ip_UnifiedCompliancePolicyProperties">
      <xsd:simpleType>
        <xsd:restriction base="dms:Note"/>
      </xsd:simpleType>
    </xsd:element>
    <xsd:element name="_ip_UnifiedCompliancePolicyUIAction" ma:index="18"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44f47f8-a0af-4370-ae0c-ebcd992c8d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2" nillable="true" ma:displayName="Length (seconds)"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a14fc1ee-ee85-4a7e-98b0-8db30ca095d0"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1d85bb2-cd98-493a-8b66-4d474912ddb8"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element name="TaxCatchAll" ma:index="25" nillable="true" ma:displayName="Taxonomy Catch All Column" ma:hidden="true" ma:list="{2325988f-e79e-41aa-bffb-3232f4bcdeeb}" ma:internalName="TaxCatchAll" ma:showField="CatchAllData" ma:web="81d85bb2-cd98-493a-8b66-4d474912ddb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84F3A51-CB7D-417E-B334-C37EEE7DECCC}">
  <ds:schemaRefs>
    <ds:schemaRef ds:uri="http://schemas.openxmlformats.org/officeDocument/2006/bibliography"/>
  </ds:schemaRefs>
</ds:datastoreItem>
</file>

<file path=customXml/itemProps2.xml><?xml version="1.0" encoding="utf-8"?>
<ds:datastoreItem xmlns:ds="http://schemas.openxmlformats.org/officeDocument/2006/customXml" ds:itemID="{E9EAD173-DC27-4294-B31E-6A5A63AD2A88}">
  <ds:schemaRefs>
    <ds:schemaRef ds:uri="http://schemas.microsoft.com/office/2006/metadata/properties"/>
    <ds:schemaRef ds:uri="http://schemas.microsoft.com/office/infopath/2007/PartnerControls"/>
    <ds:schemaRef ds:uri="http://schemas.microsoft.com/sharepoint/v3"/>
    <ds:schemaRef ds:uri="444f47f8-a0af-4370-ae0c-ebcd992c8d81"/>
    <ds:schemaRef ds:uri="81d85bb2-cd98-493a-8b66-4d474912ddb8"/>
  </ds:schemaRefs>
</ds:datastoreItem>
</file>

<file path=customXml/itemProps3.xml><?xml version="1.0" encoding="utf-8"?>
<ds:datastoreItem xmlns:ds="http://schemas.openxmlformats.org/officeDocument/2006/customXml" ds:itemID="{99F79442-7B9D-4A59-98A6-5BBF3A0B6333}">
  <ds:schemaRefs>
    <ds:schemaRef ds:uri="http://schemas.microsoft.com/sharepoint/v3/contenttype/forms"/>
  </ds:schemaRefs>
</ds:datastoreItem>
</file>

<file path=customXml/itemProps4.xml><?xml version="1.0" encoding="utf-8"?>
<ds:datastoreItem xmlns:ds="http://schemas.openxmlformats.org/officeDocument/2006/customXml" ds:itemID="{611886D1-7075-41C3-82EA-07BD437239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44f47f8-a0af-4370-ae0c-ebcd992c8d81"/>
    <ds:schemaRef ds:uri="81d85bb2-cd98-493a-8b66-4d474912ddb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Flinders_letterhead.dotx</Template>
  <TotalTime>30</TotalTime>
  <Pages>1</Pages>
  <Words>290</Words>
  <Characters>1656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Vera Weisbecker</dc:creator>
  <cp:keywords/>
  <dc:description/>
  <cp:lastModifiedBy>Vera Weisbecker</cp:lastModifiedBy>
  <cp:revision>6</cp:revision>
  <cp:lastPrinted>2022-07-01T04:29:00Z</cp:lastPrinted>
  <dcterms:created xsi:type="dcterms:W3CDTF">2023-11-20T09:18:00Z</dcterms:created>
  <dcterms:modified xsi:type="dcterms:W3CDTF">2023-11-28T09:06:00Z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0x0101008A699085C93E2440928194E725732E2F</vt:lpwstr>
  </property>
</Properties>
</file>